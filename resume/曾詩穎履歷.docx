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39" w:rsidRDefault="001E7AD5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0C9FDD98" wp14:editId="6C04BA40">
                <wp:simplePos x="0" y="0"/>
                <wp:positionH relativeFrom="column">
                  <wp:posOffset>-744220</wp:posOffset>
                </wp:positionH>
                <wp:positionV relativeFrom="paragraph">
                  <wp:posOffset>1506220</wp:posOffset>
                </wp:positionV>
                <wp:extent cx="3183467" cy="397934"/>
                <wp:effectExtent l="0" t="0" r="0" b="25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467" cy="397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Pr="005258E0" w:rsidRDefault="000C1A6C" w:rsidP="001E7AD5">
                            <w:pPr>
                              <w:pStyle w:val="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center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</w:pPr>
                            <w:r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工</w:t>
                            </w:r>
                            <w:r w:rsidR="00982A73"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作</w:t>
                            </w:r>
                            <w:r w:rsidR="00982A73"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經</w:t>
                            </w:r>
                            <w:r w:rsidR="001E7AD5" w:rsidRPr="005258E0">
                              <w:rPr>
                                <w:rFonts w:ascii="Microsoft YaHei" w:eastAsia="新細明體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lang w:eastAsia="zh-TW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驗</w:t>
                            </w:r>
                            <w:r w:rsidR="001E04C3" w:rsidRPr="005258E0"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 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DD9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58.6pt;margin-top:118.6pt;width:250.65pt;height:31.35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" fillcolor="white [3212]" stroked="f" strokeweight=".5pt">
                <v:textbox>
                  <w:txbxContent>
                    <w:p w:rsidR="007A2439" w:rsidRPr="005258E0" w:rsidRDefault="000C1A6C" w:rsidP="001E7AD5">
                      <w:pPr>
                        <w:pStyle w:val="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center"/>
                        <w:textAlignment w:val="baseline"/>
                        <w:rPr>
                          <w:rFonts w:ascii="Microsoft YaHei" w:eastAsia="Microsoft YaHei" w:hAnsi="Microsoft YaHei" w:cstheme="minorBidi"/>
                          <w:b/>
                          <w:bCs/>
                          <w:color w:val="0070C0"/>
                          <w:kern w:val="24"/>
                          <w:sz w:val="32"/>
                        </w:rPr>
                      </w:pPr>
                      <w:r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工</w:t>
                      </w:r>
                      <w:r w:rsidR="00982A73"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作</w:t>
                      </w:r>
                      <w:r w:rsidR="00982A73"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經</w:t>
                      </w:r>
                      <w:r w:rsidR="001E7AD5" w:rsidRPr="005258E0">
                        <w:rPr>
                          <w:rFonts w:ascii="Microsoft YaHei" w:eastAsia="新細明體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  <w:lang w:eastAsia="zh-TW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驗</w:t>
                      </w:r>
                      <w:r w:rsidR="001E04C3" w:rsidRPr="005258E0"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 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8BF18" wp14:editId="6DC7E9A3">
                <wp:simplePos x="0" y="0"/>
                <wp:positionH relativeFrom="column">
                  <wp:posOffset>-533400</wp:posOffset>
                </wp:positionH>
                <wp:positionV relativeFrom="paragraph">
                  <wp:posOffset>465667</wp:posOffset>
                </wp:positionV>
                <wp:extent cx="3115733" cy="452120"/>
                <wp:effectExtent l="0" t="0" r="8890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33" cy="452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Pr="005258E0" w:rsidRDefault="001E04C3" w:rsidP="009A41A0">
                            <w:pPr>
                              <w:spacing w:line="48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</w:pPr>
                            <w:r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教</w:t>
                            </w:r>
                            <w:r w:rsidR="00982A73"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育</w:t>
                            </w:r>
                            <w:r w:rsidR="00982A73"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背</w:t>
                            </w:r>
                            <w:r w:rsidR="00982A73"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景  </w:t>
                            </w:r>
                            <w:r w:rsidR="00982A73" w:rsidRPr="005258E0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</w:t>
                            </w:r>
                            <w:r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8BF18" id="文本框 18" o:spid="_x0000_s1027" type="#_x0000_t202" style="position:absolute;left:0;text-align:left;margin-left:-42pt;margin-top:36.65pt;width:245.35pt;height:35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" fillcolor="white [3212]" stroked="f" strokeweight=".5pt">
                <v:textbox>
                  <w:txbxContent>
                    <w:p w:rsidR="007A2439" w:rsidRPr="005258E0" w:rsidRDefault="001E04C3" w:rsidP="009A41A0">
                      <w:pPr>
                        <w:spacing w:line="48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color w:val="0070C0"/>
                          <w:kern w:val="24"/>
                          <w:sz w:val="32"/>
                        </w:rPr>
                      </w:pPr>
                      <w:r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教</w:t>
                      </w:r>
                      <w:r w:rsidR="00982A73"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育</w:t>
                      </w:r>
                      <w:r w:rsidR="00982A73"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背</w:t>
                      </w:r>
                      <w:r w:rsidR="00982A73"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景  </w:t>
                      </w:r>
                      <w:r w:rsidR="00982A73" w:rsidRPr="005258E0">
                        <w:rPr>
                          <w:rFonts w:ascii="Microsoft YaHei" w:eastAsia="Microsoft YaHei" w:hAnsi="Microsoft YaHei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</w:t>
                      </w:r>
                      <w:r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E4F6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7ED181F" wp14:editId="4DC3196E">
                <wp:simplePos x="0" y="0"/>
                <wp:positionH relativeFrom="column">
                  <wp:posOffset>-746760</wp:posOffset>
                </wp:positionH>
                <wp:positionV relativeFrom="paragraph">
                  <wp:posOffset>-731520</wp:posOffset>
                </wp:positionV>
                <wp:extent cx="1041400" cy="1003300"/>
                <wp:effectExtent l="0" t="0" r="6350" b="6350"/>
                <wp:wrapNone/>
                <wp:docPr id="227" name="橢圓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33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FD4E5" id="橢圓 227" o:spid="_x0000_s1026" style="position:absolute;margin-left:-58.8pt;margin-top:-57.6pt;width:82pt;height:79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BB67F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0B36554" wp14:editId="0D433597">
                <wp:simplePos x="0" y="0"/>
                <wp:positionH relativeFrom="column">
                  <wp:posOffset>2491740</wp:posOffset>
                </wp:positionH>
                <wp:positionV relativeFrom="paragraph">
                  <wp:posOffset>-586740</wp:posOffset>
                </wp:positionV>
                <wp:extent cx="3192780" cy="342900"/>
                <wp:effectExtent l="0" t="0" r="7620" b="0"/>
                <wp:wrapNone/>
                <wp:docPr id="2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7FE" w:rsidRPr="00BB67FE" w:rsidRDefault="00BB67FE" w:rsidP="00BB67FE">
                            <w:pPr>
                              <w:spacing w:line="340" w:lineRule="exact"/>
                              <w:rPr>
                                <w:rFonts w:ascii="Microsoft YaHei" w:eastAsia="新細明體" w:hAnsi="Microsoft YaHei" w:cs="Microsoft YaHei" w:hint="eastAsia"/>
                                <w:color w:val="FFFFFF" w:themeColor="background1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BB67FE">
                              <w:rPr>
                                <w:rFonts w:ascii="Microsoft YaHei" w:eastAsia="Microsoft YaHei" w:hAnsi="Microsoft YaHei" w:hint="eastAsia"/>
                                <w:bCs/>
                                <w:color w:val="FFFFFF" w:themeColor="background1"/>
                                <w:kern w:val="24"/>
                                <w:sz w:val="20"/>
                              </w:rPr>
                              <w:t>個人網站</w:t>
                            </w:r>
                            <w:r w:rsidRPr="00BB67FE">
                              <w:rPr>
                                <w:rFonts w:ascii="Microsoft YaHei" w:eastAsia="Microsoft YaHei" w:hAnsi="Microsoft YaHei"/>
                                <w:bCs/>
                                <w:color w:val="FFFFFF" w:themeColor="background1"/>
                                <w:kern w:val="24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Microsoft YaHei" w:eastAsia="新細明體" w:hAnsi="Microsoft YaHei" w:cs="Microsoft YaHei"/>
                                <w:color w:val="FFFFFF" w:themeColor="background1"/>
                                <w:sz w:val="22"/>
                                <w:szCs w:val="22"/>
                                <w:lang w:eastAsia="zh-TW"/>
                              </w:rPr>
                              <w:t xml:space="preserve">  </w:t>
                            </w:r>
                            <w:r w:rsidRPr="00BB67FE">
                              <w:rPr>
                                <w:rFonts w:ascii="Microsoft YaHei" w:eastAsia="新細明體" w:hAnsi="Microsoft YaHei" w:cs="Microsoft YaHei"/>
                                <w:color w:val="FFFFFF" w:themeColor="background1"/>
                                <w:sz w:val="22"/>
                                <w:szCs w:val="22"/>
                                <w:lang w:eastAsia="zh-TW"/>
                              </w:rPr>
                              <w:t>bookmad.github.io/resume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6554" id="文本框 14" o:spid="_x0000_s1028" type="#_x0000_t202" style="position:absolute;left:0;text-align:left;margin-left:196.2pt;margin-top:-46.2pt;width:251.4pt;height:27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" fillcolor="#5b9bd5 [3204]" stroked="f" strokeweight=".5pt">
                <v:textbox>
                  <w:txbxContent>
                    <w:p w:rsidR="00BB67FE" w:rsidRPr="00BB67FE" w:rsidRDefault="00BB67FE" w:rsidP="00BB67FE">
                      <w:pPr>
                        <w:spacing w:line="340" w:lineRule="exact"/>
                        <w:rPr>
                          <w:rFonts w:ascii="Microsoft YaHei" w:eastAsia="新細明體" w:hAnsi="Microsoft YaHei" w:cs="Microsoft YaHei" w:hint="eastAsia"/>
                          <w:color w:val="FFFFFF" w:themeColor="background1"/>
                          <w:sz w:val="22"/>
                          <w:szCs w:val="22"/>
                          <w:lang w:eastAsia="zh-TW"/>
                        </w:rPr>
                      </w:pPr>
                      <w:r w:rsidRPr="00BB67FE">
                        <w:rPr>
                          <w:rFonts w:ascii="Microsoft YaHei" w:eastAsia="Microsoft YaHei" w:hAnsi="Microsoft YaHei" w:hint="eastAsia"/>
                          <w:bCs/>
                          <w:color w:val="FFFFFF" w:themeColor="background1"/>
                          <w:kern w:val="24"/>
                          <w:sz w:val="20"/>
                        </w:rPr>
                        <w:t>個人網站</w:t>
                      </w:r>
                      <w:r w:rsidRPr="00BB67FE">
                        <w:rPr>
                          <w:rFonts w:ascii="Microsoft YaHei" w:eastAsia="Microsoft YaHei" w:hAnsi="Microsoft YaHei"/>
                          <w:bCs/>
                          <w:color w:val="FFFFFF" w:themeColor="background1"/>
                          <w:kern w:val="24"/>
                          <w:sz w:val="20"/>
                        </w:rPr>
                        <w:t>:</w:t>
                      </w:r>
                      <w:r>
                        <w:rPr>
                          <w:rFonts w:ascii="Microsoft YaHei" w:eastAsia="新細明體" w:hAnsi="Microsoft YaHei" w:cs="Microsoft YaHei"/>
                          <w:color w:val="FFFFFF" w:themeColor="background1"/>
                          <w:sz w:val="22"/>
                          <w:szCs w:val="22"/>
                          <w:lang w:eastAsia="zh-TW"/>
                        </w:rPr>
                        <w:t xml:space="preserve">  </w:t>
                      </w:r>
                      <w:r w:rsidRPr="00BB67FE">
                        <w:rPr>
                          <w:rFonts w:ascii="Microsoft YaHei" w:eastAsia="新細明體" w:hAnsi="Microsoft YaHei" w:cs="Microsoft YaHei"/>
                          <w:color w:val="FFFFFF" w:themeColor="background1"/>
                          <w:sz w:val="22"/>
                          <w:szCs w:val="22"/>
                          <w:lang w:eastAsia="zh-TW"/>
                        </w:rPr>
                        <w:t>bookmad.github.io/resume</w:t>
                      </w:r>
                    </w:p>
                  </w:txbxContent>
                </v:textbox>
              </v:shape>
            </w:pict>
          </mc:Fallback>
        </mc:AlternateContent>
      </w:r>
      <w:r w:rsidR="00B8383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6B8ECF" wp14:editId="47529ACD">
                <wp:simplePos x="0" y="0"/>
                <wp:positionH relativeFrom="column">
                  <wp:posOffset>4308475</wp:posOffset>
                </wp:positionH>
                <wp:positionV relativeFrom="paragraph">
                  <wp:posOffset>-83820</wp:posOffset>
                </wp:positionV>
                <wp:extent cx="2137410" cy="3517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3517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Default="000C1A6C">
                            <w:pPr>
                              <w:spacing w:line="340" w:lineRule="exact"/>
                              <w:rPr>
                                <w:rFonts w:ascii="Microsoft YaHei" w:eastAsia="Microsoft YaHei" w:hAnsi="Microsoft YaHei" w:cs="Microsoft YaHe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color w:val="FFFFFF" w:themeColor="background1"/>
                                <w:sz w:val="22"/>
                                <w:szCs w:val="22"/>
                              </w:rPr>
                              <w:t>cholihi1210@gmail.com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B8ECF" id="_x0000_s1029" type="#_x0000_t202" style="position:absolute;left:0;text-align:left;margin-left:339.25pt;margin-top:-6.6pt;width:168.3pt;height:27.7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" fillcolor="#5b9bd5 [3204]" stroked="f" strokeweight=".5pt">
                <v:textbox>
                  <w:txbxContent>
                    <w:p w:rsidR="007A2439" w:rsidRDefault="000C1A6C">
                      <w:pPr>
                        <w:spacing w:line="340" w:lineRule="exact"/>
                        <w:rPr>
                          <w:rFonts w:ascii="Microsoft YaHei" w:eastAsia="Microsoft YaHei" w:hAnsi="Microsoft YaHei" w:cs="Microsoft YaHe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FFFFFF" w:themeColor="background1"/>
                          <w:sz w:val="22"/>
                          <w:szCs w:val="22"/>
                        </w:rPr>
                        <w:t>cholihi1210@gmail.com</w:t>
                      </w:r>
                    </w:p>
                  </w:txbxContent>
                </v:textbox>
              </v:shape>
            </w:pict>
          </mc:Fallback>
        </mc:AlternateContent>
      </w:r>
      <w:r w:rsidR="00B8383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7099120" wp14:editId="55114C9E">
                <wp:simplePos x="0" y="0"/>
                <wp:positionH relativeFrom="column">
                  <wp:posOffset>3990340</wp:posOffset>
                </wp:positionH>
                <wp:positionV relativeFrom="paragraph">
                  <wp:posOffset>-16510</wp:posOffset>
                </wp:positionV>
                <wp:extent cx="238125" cy="182880"/>
                <wp:effectExtent l="0" t="0" r="9525" b="762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6FEDFF9" id="信息" o:spid="_x0000_s1026" style="position:absolute;margin-left:314.2pt;margin-top:-1.3pt;width:18.75pt;height:14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6384,262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" path="m1341655,1419506l196553,2529194r3061103,l2112554,1419506r-385449,373529l1341655,1419506xm97273,213610r,2272594l1269834,1349907,97273,213610xm3359112,211502l2184375,1349907,3359112,2488312r,-2276810xm120249,96675l1727105,1653835,3333960,96675r-3213711,xm,l3456384,r,2625869l,2625869,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B8383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3B53AFE" wp14:editId="2AA4E3D6">
                <wp:simplePos x="0" y="0"/>
                <wp:positionH relativeFrom="column">
                  <wp:posOffset>2705100</wp:posOffset>
                </wp:positionH>
                <wp:positionV relativeFrom="paragraph">
                  <wp:posOffset>-76200</wp:posOffset>
                </wp:positionV>
                <wp:extent cx="1009015" cy="347980"/>
                <wp:effectExtent l="0" t="0" r="63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47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Default="000C1A6C">
                            <w:pPr>
                              <w:spacing w:line="340" w:lineRule="exact"/>
                              <w:rPr>
                                <w:rFonts w:ascii="Microsoft YaHei" w:eastAsia="Microsoft YaHei" w:hAnsi="Microsoft YaHei" w:cs="Microsoft YaHe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color w:val="FFFFFF" w:themeColor="background1"/>
                                <w:sz w:val="22"/>
                                <w:szCs w:val="22"/>
                              </w:rPr>
                              <w:t>0920737108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53AFE" id="文本框 13" o:spid="_x0000_s1030" type="#_x0000_t202" style="position:absolute;left:0;text-align:left;margin-left:213pt;margin-top:-6pt;width:79.45pt;height:27.4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" fillcolor="#5b9bd5 [3204]" stroked="f" strokeweight=".5pt">
                <v:textbox>
                  <w:txbxContent>
                    <w:p w:rsidR="007A2439" w:rsidRDefault="000C1A6C">
                      <w:pPr>
                        <w:spacing w:line="340" w:lineRule="exact"/>
                        <w:rPr>
                          <w:rFonts w:ascii="Microsoft YaHei" w:eastAsia="Microsoft YaHei" w:hAnsi="Microsoft YaHei" w:cs="Microsoft YaHe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FFFFFF" w:themeColor="background1"/>
                          <w:sz w:val="22"/>
                          <w:szCs w:val="22"/>
                        </w:rPr>
                        <w:t>0920737108</w:t>
                      </w:r>
                    </w:p>
                  </w:txbxContent>
                </v:textbox>
              </v:shape>
            </w:pict>
          </mc:Fallback>
        </mc:AlternateContent>
      </w:r>
      <w:r w:rsidR="00B8383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2C5601D" wp14:editId="3904E412">
                <wp:simplePos x="0" y="0"/>
                <wp:positionH relativeFrom="column">
                  <wp:posOffset>2350770</wp:posOffset>
                </wp:positionH>
                <wp:positionV relativeFrom="paragraph">
                  <wp:posOffset>-46355</wp:posOffset>
                </wp:positionV>
                <wp:extent cx="264160" cy="264160"/>
                <wp:effectExtent l="0" t="0" r="2540" b="2540"/>
                <wp:wrapNone/>
                <wp:docPr id="12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4160" cy="264160"/>
                        </a:xfrm>
                        <a:custGeom>
                          <a:avLst/>
                          <a:gdLst>
                            <a:gd name="T0" fmla="*/ 2147483646 w 7639"/>
                            <a:gd name="T1" fmla="*/ 2147483646 h 7641"/>
                            <a:gd name="T2" fmla="*/ 2147483646 w 7639"/>
                            <a:gd name="T3" fmla="*/ 2147483646 h 7641"/>
                            <a:gd name="T4" fmla="*/ 2147483646 w 7639"/>
                            <a:gd name="T5" fmla="*/ 2147483646 h 7641"/>
                            <a:gd name="T6" fmla="*/ 2147483646 w 7639"/>
                            <a:gd name="T7" fmla="*/ 2147483646 h 7641"/>
                            <a:gd name="T8" fmla="*/ 2147483646 w 7639"/>
                            <a:gd name="T9" fmla="*/ 2147483646 h 7641"/>
                            <a:gd name="T10" fmla="*/ 2147483646 w 7639"/>
                            <a:gd name="T11" fmla="*/ 2147483646 h 7641"/>
                            <a:gd name="T12" fmla="*/ 2147483646 w 7639"/>
                            <a:gd name="T13" fmla="*/ 2147483646 h 7641"/>
                            <a:gd name="T14" fmla="*/ 2147483646 w 7639"/>
                            <a:gd name="T15" fmla="*/ 2147483646 h 7641"/>
                            <a:gd name="T16" fmla="*/ 2147483646 w 7639"/>
                            <a:gd name="T17" fmla="*/ 2147483646 h 7641"/>
                            <a:gd name="T18" fmla="*/ 2147483646 w 7639"/>
                            <a:gd name="T19" fmla="*/ 2147483646 h 7641"/>
                            <a:gd name="T20" fmla="*/ 2147483646 w 7639"/>
                            <a:gd name="T21" fmla="*/ 2147483646 h 7641"/>
                            <a:gd name="T22" fmla="*/ 2147483646 w 7639"/>
                            <a:gd name="T23" fmla="*/ 2147483646 h 7641"/>
                            <a:gd name="T24" fmla="*/ 2147483646 w 7639"/>
                            <a:gd name="T25" fmla="*/ 2147483646 h 7641"/>
                            <a:gd name="T26" fmla="*/ 2147483646 w 7639"/>
                            <a:gd name="T27" fmla="*/ 2147483646 h 7641"/>
                            <a:gd name="T28" fmla="*/ 2147483646 w 7639"/>
                            <a:gd name="T29" fmla="*/ 2147483646 h 7641"/>
                            <a:gd name="T30" fmla="*/ 2147483646 w 7639"/>
                            <a:gd name="T31" fmla="*/ 2147483646 h 7641"/>
                            <a:gd name="T32" fmla="*/ 2147483646 w 7639"/>
                            <a:gd name="T33" fmla="*/ 2147483646 h 7641"/>
                            <a:gd name="T34" fmla="*/ 2147483646 w 7639"/>
                            <a:gd name="T35" fmla="*/ 2147483646 h 7641"/>
                            <a:gd name="T36" fmla="*/ 2147483646 w 7639"/>
                            <a:gd name="T37" fmla="*/ 2147483646 h 7641"/>
                            <a:gd name="T38" fmla="*/ 2147483646 w 7639"/>
                            <a:gd name="T39" fmla="*/ 2147483646 h 7641"/>
                            <a:gd name="T40" fmla="*/ 2147483646 w 7639"/>
                            <a:gd name="T41" fmla="*/ 2147483646 h 7641"/>
                            <a:gd name="T42" fmla="*/ 2147483646 w 7639"/>
                            <a:gd name="T43" fmla="*/ 2147483646 h 7641"/>
                            <a:gd name="T44" fmla="*/ 2147483646 w 7639"/>
                            <a:gd name="T45" fmla="*/ 2147483646 h 7641"/>
                            <a:gd name="T46" fmla="*/ 2147483646 w 7639"/>
                            <a:gd name="T47" fmla="*/ 2147483646 h 7641"/>
                            <a:gd name="T48" fmla="*/ 2147483646 w 7639"/>
                            <a:gd name="T49" fmla="*/ 2147483646 h 7641"/>
                            <a:gd name="T50" fmla="*/ 2147483646 w 7639"/>
                            <a:gd name="T51" fmla="*/ 2147483646 h 7641"/>
                            <a:gd name="T52" fmla="*/ 2147483646 w 7639"/>
                            <a:gd name="T53" fmla="*/ 2147483646 h 7641"/>
                            <a:gd name="T54" fmla="*/ 2147483646 w 7639"/>
                            <a:gd name="T55" fmla="*/ 2147483646 h 7641"/>
                            <a:gd name="T56" fmla="*/ 2147483646 w 7639"/>
                            <a:gd name="T57" fmla="*/ 2147483646 h 7641"/>
                            <a:gd name="T58" fmla="*/ 2147483646 w 7639"/>
                            <a:gd name="T59" fmla="*/ 2147483646 h 7641"/>
                            <a:gd name="T60" fmla="*/ 2147483646 w 7639"/>
                            <a:gd name="T61" fmla="*/ 2147483646 h 7641"/>
                            <a:gd name="T62" fmla="*/ 2147483646 w 7639"/>
                            <a:gd name="T63" fmla="*/ 2147483646 h 7641"/>
                            <a:gd name="T64" fmla="*/ 2147483646 w 7639"/>
                            <a:gd name="T65" fmla="*/ 2147483646 h 7641"/>
                            <a:gd name="T66" fmla="*/ 2147483646 w 7639"/>
                            <a:gd name="T67" fmla="*/ 2147483646 h 7641"/>
                            <a:gd name="T68" fmla="*/ 2147483646 w 7639"/>
                            <a:gd name="T69" fmla="*/ 2147483646 h 7641"/>
                            <a:gd name="T70" fmla="*/ 2147483646 w 7639"/>
                            <a:gd name="T71" fmla="*/ 2147483646 h 7641"/>
                            <a:gd name="T72" fmla="*/ 2147483646 w 7639"/>
                            <a:gd name="T73" fmla="*/ 2147483646 h 7641"/>
                            <a:gd name="T74" fmla="*/ 2147483646 w 7639"/>
                            <a:gd name="T75" fmla="*/ 2147483646 h 7641"/>
                            <a:gd name="T76" fmla="*/ 2147483646 w 7639"/>
                            <a:gd name="T77" fmla="*/ 2147483646 h 7641"/>
                            <a:gd name="T78" fmla="*/ 2147483646 w 7639"/>
                            <a:gd name="T79" fmla="*/ 2147483646 h 7641"/>
                            <a:gd name="T80" fmla="*/ 2147483646 w 7639"/>
                            <a:gd name="T81" fmla="*/ 2147483646 h 7641"/>
                            <a:gd name="T82" fmla="*/ 2147483646 w 7639"/>
                            <a:gd name="T83" fmla="*/ 2147483646 h 7641"/>
                            <a:gd name="T84" fmla="*/ 2147483646 w 7639"/>
                            <a:gd name="T85" fmla="*/ 2147483646 h 7641"/>
                            <a:gd name="T86" fmla="*/ 2147483646 w 7639"/>
                            <a:gd name="T87" fmla="*/ 2147483646 h 7641"/>
                            <a:gd name="T88" fmla="*/ 2147483646 w 7639"/>
                            <a:gd name="T89" fmla="*/ 2147483646 h 7641"/>
                            <a:gd name="T90" fmla="*/ 2147483646 w 7639"/>
                            <a:gd name="T91" fmla="*/ 2147483646 h 7641"/>
                            <a:gd name="T92" fmla="*/ 2147483646 w 7639"/>
                            <a:gd name="T93" fmla="*/ 2147483646 h 7641"/>
                            <a:gd name="T94" fmla="*/ 2147483646 w 7639"/>
                            <a:gd name="T95" fmla="*/ 2147483646 h 7641"/>
                            <a:gd name="T96" fmla="*/ 2147483646 w 7639"/>
                            <a:gd name="T97" fmla="*/ 0 h 7641"/>
                            <a:gd name="T98" fmla="*/ 2147483646 w 7639"/>
                            <a:gd name="T99" fmla="*/ 2147483646 h 7641"/>
                            <a:gd name="T100" fmla="*/ 2147483646 w 7639"/>
                            <a:gd name="T101" fmla="*/ 2147483646 h 7641"/>
                            <a:gd name="T102" fmla="*/ 2140188821 w 7639"/>
                            <a:gd name="T103" fmla="*/ 2147483646 h 7641"/>
                            <a:gd name="T104" fmla="*/ 604854832 w 7639"/>
                            <a:gd name="T105" fmla="*/ 2147483646 h 7641"/>
                            <a:gd name="T106" fmla="*/ 2147483646 w 7639"/>
                            <a:gd name="T107" fmla="*/ 2147483646 h 7641"/>
                            <a:gd name="T108" fmla="*/ 2147483646 w 7639"/>
                            <a:gd name="T109" fmla="*/ 2147483646 h 7641"/>
                            <a:gd name="T110" fmla="*/ 2147483646 w 7639"/>
                            <a:gd name="T111" fmla="*/ 2147483646 h 7641"/>
                            <a:gd name="T112" fmla="*/ 2147483646 w 7639"/>
                            <a:gd name="T113" fmla="*/ 2147483646 h 7641"/>
                            <a:gd name="T114" fmla="*/ 2147483646 w 7639"/>
                            <a:gd name="T115" fmla="*/ 2147483646 h 7641"/>
                            <a:gd name="T116" fmla="*/ 2147483646 w 7639"/>
                            <a:gd name="T117" fmla="*/ 2147483646 h 7641"/>
                            <a:gd name="T118" fmla="*/ 2147483646 w 7639"/>
                            <a:gd name="T119" fmla="*/ 2147483646 h 7641"/>
                            <a:gd name="T120" fmla="*/ 2147483646 w 7639"/>
                            <a:gd name="T121" fmla="*/ 2147483646 h 764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7639" h="7641">
                              <a:moveTo>
                                <a:pt x="4568" y="2540"/>
                              </a:moveTo>
                              <a:lnTo>
                                <a:pt x="4568" y="2540"/>
                              </a:lnTo>
                              <a:lnTo>
                                <a:pt x="4594" y="2506"/>
                              </a:lnTo>
                              <a:lnTo>
                                <a:pt x="4620" y="2473"/>
                              </a:lnTo>
                              <a:lnTo>
                                <a:pt x="4644" y="2438"/>
                              </a:lnTo>
                              <a:lnTo>
                                <a:pt x="4668" y="2401"/>
                              </a:lnTo>
                              <a:lnTo>
                                <a:pt x="4692" y="2365"/>
                              </a:lnTo>
                              <a:lnTo>
                                <a:pt x="4714" y="2328"/>
                              </a:lnTo>
                              <a:lnTo>
                                <a:pt x="4736" y="2290"/>
                              </a:lnTo>
                              <a:lnTo>
                                <a:pt x="4757" y="2251"/>
                              </a:lnTo>
                              <a:lnTo>
                                <a:pt x="4777" y="2211"/>
                              </a:lnTo>
                              <a:lnTo>
                                <a:pt x="4797" y="2171"/>
                              </a:lnTo>
                              <a:lnTo>
                                <a:pt x="4815" y="2131"/>
                              </a:lnTo>
                              <a:lnTo>
                                <a:pt x="4833" y="2089"/>
                              </a:lnTo>
                              <a:lnTo>
                                <a:pt x="4850" y="2046"/>
                              </a:lnTo>
                              <a:lnTo>
                                <a:pt x="4867" y="2003"/>
                              </a:lnTo>
                              <a:lnTo>
                                <a:pt x="4882" y="1959"/>
                              </a:lnTo>
                              <a:lnTo>
                                <a:pt x="4897" y="1914"/>
                              </a:lnTo>
                              <a:lnTo>
                                <a:pt x="4911" y="1870"/>
                              </a:lnTo>
                              <a:lnTo>
                                <a:pt x="4924" y="1824"/>
                              </a:lnTo>
                              <a:lnTo>
                                <a:pt x="4936" y="1777"/>
                              </a:lnTo>
                              <a:lnTo>
                                <a:pt x="4948" y="1731"/>
                              </a:lnTo>
                              <a:lnTo>
                                <a:pt x="4957" y="1684"/>
                              </a:lnTo>
                              <a:lnTo>
                                <a:pt x="4967" y="1636"/>
                              </a:lnTo>
                              <a:lnTo>
                                <a:pt x="4975" y="1589"/>
                              </a:lnTo>
                              <a:lnTo>
                                <a:pt x="4984" y="1540"/>
                              </a:lnTo>
                              <a:lnTo>
                                <a:pt x="4990" y="1492"/>
                              </a:lnTo>
                              <a:lnTo>
                                <a:pt x="4996" y="1442"/>
                              </a:lnTo>
                              <a:lnTo>
                                <a:pt x="5001" y="1393"/>
                              </a:lnTo>
                              <a:lnTo>
                                <a:pt x="5006" y="1343"/>
                              </a:lnTo>
                              <a:lnTo>
                                <a:pt x="5008" y="1293"/>
                              </a:lnTo>
                              <a:lnTo>
                                <a:pt x="5011" y="1241"/>
                              </a:lnTo>
                              <a:lnTo>
                                <a:pt x="5012" y="1190"/>
                              </a:lnTo>
                              <a:lnTo>
                                <a:pt x="5012" y="1139"/>
                              </a:lnTo>
                              <a:lnTo>
                                <a:pt x="5089" y="1168"/>
                              </a:lnTo>
                              <a:lnTo>
                                <a:pt x="5158" y="1198"/>
                              </a:lnTo>
                              <a:lnTo>
                                <a:pt x="5222" y="1227"/>
                              </a:lnTo>
                              <a:lnTo>
                                <a:pt x="5250" y="1241"/>
                              </a:lnTo>
                              <a:lnTo>
                                <a:pt x="5278" y="1256"/>
                              </a:lnTo>
                              <a:lnTo>
                                <a:pt x="5304" y="1270"/>
                              </a:lnTo>
                              <a:lnTo>
                                <a:pt x="5328" y="1284"/>
                              </a:lnTo>
                              <a:lnTo>
                                <a:pt x="5350" y="1298"/>
                              </a:lnTo>
                              <a:lnTo>
                                <a:pt x="5370" y="1312"/>
                              </a:lnTo>
                              <a:lnTo>
                                <a:pt x="5389" y="1327"/>
                              </a:lnTo>
                              <a:lnTo>
                                <a:pt x="5406" y="1340"/>
                              </a:lnTo>
                              <a:lnTo>
                                <a:pt x="5422" y="1354"/>
                              </a:lnTo>
                              <a:lnTo>
                                <a:pt x="5435" y="1367"/>
                              </a:lnTo>
                              <a:lnTo>
                                <a:pt x="5448" y="1381"/>
                              </a:lnTo>
                              <a:lnTo>
                                <a:pt x="5459" y="1397"/>
                              </a:lnTo>
                              <a:lnTo>
                                <a:pt x="5470" y="1412"/>
                              </a:lnTo>
                              <a:lnTo>
                                <a:pt x="5480" y="1427"/>
                              </a:lnTo>
                              <a:lnTo>
                                <a:pt x="5489" y="1445"/>
                              </a:lnTo>
                              <a:lnTo>
                                <a:pt x="5497" y="1462"/>
                              </a:lnTo>
                              <a:lnTo>
                                <a:pt x="5505" y="1480"/>
                              </a:lnTo>
                              <a:lnTo>
                                <a:pt x="5512" y="1498"/>
                              </a:lnTo>
                              <a:lnTo>
                                <a:pt x="5518" y="1518"/>
                              </a:lnTo>
                              <a:lnTo>
                                <a:pt x="5523" y="1537"/>
                              </a:lnTo>
                              <a:lnTo>
                                <a:pt x="5528" y="1558"/>
                              </a:lnTo>
                              <a:lnTo>
                                <a:pt x="5531" y="1580"/>
                              </a:lnTo>
                              <a:lnTo>
                                <a:pt x="5534" y="1602"/>
                              </a:lnTo>
                              <a:lnTo>
                                <a:pt x="5535" y="1625"/>
                              </a:lnTo>
                              <a:lnTo>
                                <a:pt x="5536" y="1648"/>
                              </a:lnTo>
                              <a:lnTo>
                                <a:pt x="5538" y="1672"/>
                              </a:lnTo>
                              <a:lnTo>
                                <a:pt x="5536" y="1714"/>
                              </a:lnTo>
                              <a:lnTo>
                                <a:pt x="5535" y="1757"/>
                              </a:lnTo>
                              <a:lnTo>
                                <a:pt x="5532" y="1799"/>
                              </a:lnTo>
                              <a:lnTo>
                                <a:pt x="5528" y="1841"/>
                              </a:lnTo>
                              <a:lnTo>
                                <a:pt x="5521" y="1883"/>
                              </a:lnTo>
                              <a:lnTo>
                                <a:pt x="5515" y="1924"/>
                              </a:lnTo>
                              <a:lnTo>
                                <a:pt x="5506" y="1966"/>
                              </a:lnTo>
                              <a:lnTo>
                                <a:pt x="5497" y="2007"/>
                              </a:lnTo>
                              <a:lnTo>
                                <a:pt x="5486" y="2049"/>
                              </a:lnTo>
                              <a:lnTo>
                                <a:pt x="5474" y="2089"/>
                              </a:lnTo>
                              <a:lnTo>
                                <a:pt x="5461" y="2131"/>
                              </a:lnTo>
                              <a:lnTo>
                                <a:pt x="5446" y="2172"/>
                              </a:lnTo>
                              <a:lnTo>
                                <a:pt x="5430" y="2213"/>
                              </a:lnTo>
                              <a:lnTo>
                                <a:pt x="5413" y="2253"/>
                              </a:lnTo>
                              <a:lnTo>
                                <a:pt x="5394" y="2293"/>
                              </a:lnTo>
                              <a:lnTo>
                                <a:pt x="5376" y="2334"/>
                              </a:lnTo>
                              <a:lnTo>
                                <a:pt x="5355" y="2374"/>
                              </a:lnTo>
                              <a:lnTo>
                                <a:pt x="5334" y="2410"/>
                              </a:lnTo>
                              <a:lnTo>
                                <a:pt x="5314" y="2445"/>
                              </a:lnTo>
                              <a:lnTo>
                                <a:pt x="5293" y="2477"/>
                              </a:lnTo>
                              <a:lnTo>
                                <a:pt x="5272" y="2506"/>
                              </a:lnTo>
                              <a:lnTo>
                                <a:pt x="5251" y="2533"/>
                              </a:lnTo>
                              <a:lnTo>
                                <a:pt x="5231" y="2557"/>
                              </a:lnTo>
                              <a:lnTo>
                                <a:pt x="5209" y="2578"/>
                              </a:lnTo>
                              <a:lnTo>
                                <a:pt x="5188" y="2597"/>
                              </a:lnTo>
                              <a:lnTo>
                                <a:pt x="5166" y="2613"/>
                              </a:lnTo>
                              <a:lnTo>
                                <a:pt x="5145" y="2628"/>
                              </a:lnTo>
                              <a:lnTo>
                                <a:pt x="5124" y="2640"/>
                              </a:lnTo>
                              <a:lnTo>
                                <a:pt x="5102" y="2648"/>
                              </a:lnTo>
                              <a:lnTo>
                                <a:pt x="5081" y="2655"/>
                              </a:lnTo>
                              <a:lnTo>
                                <a:pt x="5059" y="2658"/>
                              </a:lnTo>
                              <a:lnTo>
                                <a:pt x="5037" y="2659"/>
                              </a:lnTo>
                              <a:lnTo>
                                <a:pt x="5020" y="2659"/>
                              </a:lnTo>
                              <a:lnTo>
                                <a:pt x="5000" y="2657"/>
                              </a:lnTo>
                              <a:lnTo>
                                <a:pt x="4980" y="2655"/>
                              </a:lnTo>
                              <a:lnTo>
                                <a:pt x="4959" y="2652"/>
                              </a:lnTo>
                              <a:lnTo>
                                <a:pt x="4911" y="2643"/>
                              </a:lnTo>
                              <a:lnTo>
                                <a:pt x="4856" y="2631"/>
                              </a:lnTo>
                              <a:lnTo>
                                <a:pt x="4796" y="2613"/>
                              </a:lnTo>
                              <a:lnTo>
                                <a:pt x="4727" y="2593"/>
                              </a:lnTo>
                              <a:lnTo>
                                <a:pt x="4652" y="2568"/>
                              </a:lnTo>
                              <a:lnTo>
                                <a:pt x="4568" y="2540"/>
                              </a:lnTo>
                              <a:close/>
                              <a:moveTo>
                                <a:pt x="1273" y="6198"/>
                              </a:moveTo>
                              <a:lnTo>
                                <a:pt x="1273" y="6198"/>
                              </a:lnTo>
                              <a:lnTo>
                                <a:pt x="1212" y="6120"/>
                              </a:lnTo>
                              <a:lnTo>
                                <a:pt x="1153" y="6041"/>
                              </a:lnTo>
                              <a:lnTo>
                                <a:pt x="1096" y="5964"/>
                              </a:lnTo>
                              <a:lnTo>
                                <a:pt x="1041" y="5887"/>
                              </a:lnTo>
                              <a:lnTo>
                                <a:pt x="988" y="5811"/>
                              </a:lnTo>
                              <a:lnTo>
                                <a:pt x="938" y="5735"/>
                              </a:lnTo>
                              <a:lnTo>
                                <a:pt x="890" y="5660"/>
                              </a:lnTo>
                              <a:lnTo>
                                <a:pt x="844" y="5586"/>
                              </a:lnTo>
                              <a:lnTo>
                                <a:pt x="799" y="5512"/>
                              </a:lnTo>
                              <a:lnTo>
                                <a:pt x="758" y="5438"/>
                              </a:lnTo>
                              <a:lnTo>
                                <a:pt x="718" y="5365"/>
                              </a:lnTo>
                              <a:lnTo>
                                <a:pt x="681" y="5293"/>
                              </a:lnTo>
                              <a:lnTo>
                                <a:pt x="646" y="5221"/>
                              </a:lnTo>
                              <a:lnTo>
                                <a:pt x="613" y="5149"/>
                              </a:lnTo>
                              <a:lnTo>
                                <a:pt x="583" y="5078"/>
                              </a:lnTo>
                              <a:lnTo>
                                <a:pt x="554" y="5008"/>
                              </a:lnTo>
                              <a:lnTo>
                                <a:pt x="527" y="4937"/>
                              </a:lnTo>
                              <a:lnTo>
                                <a:pt x="502" y="4866"/>
                              </a:lnTo>
                              <a:lnTo>
                                <a:pt x="479" y="4795"/>
                              </a:lnTo>
                              <a:lnTo>
                                <a:pt x="457" y="4723"/>
                              </a:lnTo>
                              <a:lnTo>
                                <a:pt x="438" y="4650"/>
                              </a:lnTo>
                              <a:lnTo>
                                <a:pt x="420" y="4576"/>
                              </a:lnTo>
                              <a:lnTo>
                                <a:pt x="404" y="4503"/>
                              </a:lnTo>
                              <a:lnTo>
                                <a:pt x="388" y="4429"/>
                              </a:lnTo>
                              <a:lnTo>
                                <a:pt x="375" y="4355"/>
                              </a:lnTo>
                              <a:lnTo>
                                <a:pt x="364" y="4279"/>
                              </a:lnTo>
                              <a:lnTo>
                                <a:pt x="356" y="4204"/>
                              </a:lnTo>
                              <a:lnTo>
                                <a:pt x="347" y="4127"/>
                              </a:lnTo>
                              <a:lnTo>
                                <a:pt x="341" y="4051"/>
                              </a:lnTo>
                              <a:lnTo>
                                <a:pt x="337" y="3973"/>
                              </a:lnTo>
                              <a:lnTo>
                                <a:pt x="335" y="3896"/>
                              </a:lnTo>
                              <a:lnTo>
                                <a:pt x="334" y="3817"/>
                              </a:lnTo>
                              <a:lnTo>
                                <a:pt x="335" y="3732"/>
                              </a:lnTo>
                              <a:lnTo>
                                <a:pt x="338" y="3646"/>
                              </a:lnTo>
                              <a:lnTo>
                                <a:pt x="344" y="3561"/>
                              </a:lnTo>
                              <a:lnTo>
                                <a:pt x="350" y="3476"/>
                              </a:lnTo>
                              <a:lnTo>
                                <a:pt x="360" y="3392"/>
                              </a:lnTo>
                              <a:lnTo>
                                <a:pt x="371" y="3308"/>
                              </a:lnTo>
                              <a:lnTo>
                                <a:pt x="385" y="3224"/>
                              </a:lnTo>
                              <a:lnTo>
                                <a:pt x="400" y="3141"/>
                              </a:lnTo>
                              <a:lnTo>
                                <a:pt x="418" y="3058"/>
                              </a:lnTo>
                              <a:lnTo>
                                <a:pt x="438" y="2976"/>
                              </a:lnTo>
                              <a:lnTo>
                                <a:pt x="459" y="2894"/>
                              </a:lnTo>
                              <a:lnTo>
                                <a:pt x="483" y="2812"/>
                              </a:lnTo>
                              <a:lnTo>
                                <a:pt x="509" y="2731"/>
                              </a:lnTo>
                              <a:lnTo>
                                <a:pt x="537" y="2649"/>
                              </a:lnTo>
                              <a:lnTo>
                                <a:pt x="568" y="2570"/>
                              </a:lnTo>
                              <a:lnTo>
                                <a:pt x="599" y="2489"/>
                              </a:lnTo>
                              <a:lnTo>
                                <a:pt x="633" y="2409"/>
                              </a:lnTo>
                              <a:lnTo>
                                <a:pt x="669" y="2330"/>
                              </a:lnTo>
                              <a:lnTo>
                                <a:pt x="706" y="2254"/>
                              </a:lnTo>
                              <a:lnTo>
                                <a:pt x="746" y="2178"/>
                              </a:lnTo>
                              <a:lnTo>
                                <a:pt x="787" y="2103"/>
                              </a:lnTo>
                              <a:lnTo>
                                <a:pt x="830" y="2029"/>
                              </a:lnTo>
                              <a:lnTo>
                                <a:pt x="875" y="1957"/>
                              </a:lnTo>
                              <a:lnTo>
                                <a:pt x="920" y="1885"/>
                              </a:lnTo>
                              <a:lnTo>
                                <a:pt x="968" y="1815"/>
                              </a:lnTo>
                              <a:lnTo>
                                <a:pt x="1019" y="1746"/>
                              </a:lnTo>
                              <a:lnTo>
                                <a:pt x="1070" y="1678"/>
                              </a:lnTo>
                              <a:lnTo>
                                <a:pt x="1124" y="1611"/>
                              </a:lnTo>
                              <a:lnTo>
                                <a:pt x="1179" y="1545"/>
                              </a:lnTo>
                              <a:lnTo>
                                <a:pt x="1236" y="1481"/>
                              </a:lnTo>
                              <a:lnTo>
                                <a:pt x="1294" y="1418"/>
                              </a:lnTo>
                              <a:lnTo>
                                <a:pt x="1355" y="1356"/>
                              </a:lnTo>
                              <a:lnTo>
                                <a:pt x="1417" y="1295"/>
                              </a:lnTo>
                              <a:lnTo>
                                <a:pt x="1480" y="1237"/>
                              </a:lnTo>
                              <a:lnTo>
                                <a:pt x="1544" y="1180"/>
                              </a:lnTo>
                              <a:lnTo>
                                <a:pt x="1610" y="1125"/>
                              </a:lnTo>
                              <a:lnTo>
                                <a:pt x="1676" y="1071"/>
                              </a:lnTo>
                              <a:lnTo>
                                <a:pt x="1744" y="1020"/>
                              </a:lnTo>
                              <a:lnTo>
                                <a:pt x="1813" y="969"/>
                              </a:lnTo>
                              <a:lnTo>
                                <a:pt x="1883" y="921"/>
                              </a:lnTo>
                              <a:lnTo>
                                <a:pt x="1955" y="875"/>
                              </a:lnTo>
                              <a:lnTo>
                                <a:pt x="2027" y="831"/>
                              </a:lnTo>
                              <a:lnTo>
                                <a:pt x="2100" y="788"/>
                              </a:lnTo>
                              <a:lnTo>
                                <a:pt x="2174" y="747"/>
                              </a:lnTo>
                              <a:lnTo>
                                <a:pt x="2251" y="707"/>
                              </a:lnTo>
                              <a:lnTo>
                                <a:pt x="2327" y="670"/>
                              </a:lnTo>
                              <a:lnTo>
                                <a:pt x="2406" y="634"/>
                              </a:lnTo>
                              <a:lnTo>
                                <a:pt x="2485" y="600"/>
                              </a:lnTo>
                              <a:lnTo>
                                <a:pt x="2565" y="568"/>
                              </a:lnTo>
                              <a:lnTo>
                                <a:pt x="2645" y="538"/>
                              </a:lnTo>
                              <a:lnTo>
                                <a:pt x="2726" y="511"/>
                              </a:lnTo>
                              <a:lnTo>
                                <a:pt x="2808" y="484"/>
                              </a:lnTo>
                              <a:lnTo>
                                <a:pt x="2890" y="460"/>
                              </a:lnTo>
                              <a:lnTo>
                                <a:pt x="2972" y="438"/>
                              </a:lnTo>
                              <a:lnTo>
                                <a:pt x="3054" y="419"/>
                              </a:lnTo>
                              <a:lnTo>
                                <a:pt x="3137" y="401"/>
                              </a:lnTo>
                              <a:lnTo>
                                <a:pt x="3221" y="386"/>
                              </a:lnTo>
                              <a:lnTo>
                                <a:pt x="3304" y="372"/>
                              </a:lnTo>
                              <a:lnTo>
                                <a:pt x="3389" y="361"/>
                              </a:lnTo>
                              <a:lnTo>
                                <a:pt x="3473" y="351"/>
                              </a:lnTo>
                              <a:lnTo>
                                <a:pt x="3558" y="345"/>
                              </a:lnTo>
                              <a:lnTo>
                                <a:pt x="3643" y="339"/>
                              </a:lnTo>
                              <a:lnTo>
                                <a:pt x="3730" y="336"/>
                              </a:lnTo>
                              <a:lnTo>
                                <a:pt x="3816" y="335"/>
                              </a:lnTo>
                              <a:lnTo>
                                <a:pt x="3903" y="336"/>
                              </a:lnTo>
                              <a:lnTo>
                                <a:pt x="3990" y="339"/>
                              </a:lnTo>
                              <a:lnTo>
                                <a:pt x="4075" y="345"/>
                              </a:lnTo>
                              <a:lnTo>
                                <a:pt x="4160" y="351"/>
                              </a:lnTo>
                              <a:lnTo>
                                <a:pt x="4245" y="361"/>
                              </a:lnTo>
                              <a:lnTo>
                                <a:pt x="4329" y="372"/>
                              </a:lnTo>
                              <a:lnTo>
                                <a:pt x="4414" y="385"/>
                              </a:lnTo>
                              <a:lnTo>
                                <a:pt x="4497" y="400"/>
                              </a:lnTo>
                              <a:lnTo>
                                <a:pt x="4580" y="418"/>
                              </a:lnTo>
                              <a:lnTo>
                                <a:pt x="4661" y="437"/>
                              </a:lnTo>
                              <a:lnTo>
                                <a:pt x="4743" y="459"/>
                              </a:lnTo>
                              <a:lnTo>
                                <a:pt x="4824" y="482"/>
                              </a:lnTo>
                              <a:lnTo>
                                <a:pt x="4905" y="508"/>
                              </a:lnTo>
                              <a:lnTo>
                                <a:pt x="4986" y="536"/>
                              </a:lnTo>
                              <a:lnTo>
                                <a:pt x="5066" y="565"/>
                              </a:lnTo>
                              <a:lnTo>
                                <a:pt x="5145" y="597"/>
                              </a:lnTo>
                              <a:lnTo>
                                <a:pt x="5223" y="631"/>
                              </a:lnTo>
                              <a:lnTo>
                                <a:pt x="5300" y="667"/>
                              </a:lnTo>
                              <a:lnTo>
                                <a:pt x="5377" y="704"/>
                              </a:lnTo>
                              <a:lnTo>
                                <a:pt x="5452" y="743"/>
                              </a:lnTo>
                              <a:lnTo>
                                <a:pt x="5527" y="785"/>
                              </a:lnTo>
                              <a:lnTo>
                                <a:pt x="5600" y="827"/>
                              </a:lnTo>
                              <a:lnTo>
                                <a:pt x="5672" y="872"/>
                              </a:lnTo>
                              <a:lnTo>
                                <a:pt x="5743" y="918"/>
                              </a:lnTo>
                              <a:lnTo>
                                <a:pt x="5813" y="967"/>
                              </a:lnTo>
                              <a:lnTo>
                                <a:pt x="5882" y="1017"/>
                              </a:lnTo>
                              <a:lnTo>
                                <a:pt x="5949" y="1069"/>
                              </a:lnTo>
                              <a:lnTo>
                                <a:pt x="6016" y="1122"/>
                              </a:lnTo>
                              <a:lnTo>
                                <a:pt x="6081" y="1178"/>
                              </a:lnTo>
                              <a:lnTo>
                                <a:pt x="6146" y="1236"/>
                              </a:lnTo>
                              <a:lnTo>
                                <a:pt x="6210" y="1295"/>
                              </a:lnTo>
                              <a:lnTo>
                                <a:pt x="6273" y="1356"/>
                              </a:lnTo>
                              <a:lnTo>
                                <a:pt x="6333" y="1417"/>
                              </a:lnTo>
                              <a:lnTo>
                                <a:pt x="6392" y="1481"/>
                              </a:lnTo>
                              <a:lnTo>
                                <a:pt x="6448" y="1545"/>
                              </a:lnTo>
                              <a:lnTo>
                                <a:pt x="6504" y="1611"/>
                              </a:lnTo>
                              <a:lnTo>
                                <a:pt x="6558" y="1677"/>
                              </a:lnTo>
                              <a:lnTo>
                                <a:pt x="6609" y="1745"/>
                              </a:lnTo>
                              <a:lnTo>
                                <a:pt x="6659" y="1814"/>
                              </a:lnTo>
                              <a:lnTo>
                                <a:pt x="6707" y="1885"/>
                              </a:lnTo>
                              <a:lnTo>
                                <a:pt x="6754" y="1956"/>
                              </a:lnTo>
                              <a:lnTo>
                                <a:pt x="6799" y="2028"/>
                              </a:lnTo>
                              <a:lnTo>
                                <a:pt x="6842" y="2101"/>
                              </a:lnTo>
                              <a:lnTo>
                                <a:pt x="6883" y="2176"/>
                              </a:lnTo>
                              <a:lnTo>
                                <a:pt x="6923" y="2252"/>
                              </a:lnTo>
                              <a:lnTo>
                                <a:pt x="6961" y="2328"/>
                              </a:lnTo>
                              <a:lnTo>
                                <a:pt x="6997" y="2407"/>
                              </a:lnTo>
                              <a:lnTo>
                                <a:pt x="7031" y="2486"/>
                              </a:lnTo>
                              <a:lnTo>
                                <a:pt x="7063" y="2566"/>
                              </a:lnTo>
                              <a:lnTo>
                                <a:pt x="7093" y="2646"/>
                              </a:lnTo>
                              <a:lnTo>
                                <a:pt x="7121" y="2727"/>
                              </a:lnTo>
                              <a:lnTo>
                                <a:pt x="7148" y="2809"/>
                              </a:lnTo>
                              <a:lnTo>
                                <a:pt x="7172" y="2891"/>
                              </a:lnTo>
                              <a:lnTo>
                                <a:pt x="7193" y="2973"/>
                              </a:lnTo>
                              <a:lnTo>
                                <a:pt x="7213" y="3055"/>
                              </a:lnTo>
                              <a:lnTo>
                                <a:pt x="7231" y="3138"/>
                              </a:lnTo>
                              <a:lnTo>
                                <a:pt x="7247" y="3222"/>
                              </a:lnTo>
                              <a:lnTo>
                                <a:pt x="7260" y="3305"/>
                              </a:lnTo>
                              <a:lnTo>
                                <a:pt x="7272" y="3389"/>
                              </a:lnTo>
                              <a:lnTo>
                                <a:pt x="7281" y="3474"/>
                              </a:lnTo>
                              <a:lnTo>
                                <a:pt x="7288" y="3558"/>
                              </a:lnTo>
                              <a:lnTo>
                                <a:pt x="7294" y="3645"/>
                              </a:lnTo>
                              <a:lnTo>
                                <a:pt x="7297" y="3730"/>
                              </a:lnTo>
                              <a:lnTo>
                                <a:pt x="7297" y="3816"/>
                              </a:lnTo>
                              <a:lnTo>
                                <a:pt x="7297" y="3901"/>
                              </a:lnTo>
                              <a:lnTo>
                                <a:pt x="7294" y="3987"/>
                              </a:lnTo>
                              <a:lnTo>
                                <a:pt x="7288" y="4072"/>
                              </a:lnTo>
                              <a:lnTo>
                                <a:pt x="7281" y="4156"/>
                              </a:lnTo>
                              <a:lnTo>
                                <a:pt x="7272" y="4240"/>
                              </a:lnTo>
                              <a:lnTo>
                                <a:pt x="7260" y="4324"/>
                              </a:lnTo>
                              <a:lnTo>
                                <a:pt x="7247" y="4407"/>
                              </a:lnTo>
                              <a:lnTo>
                                <a:pt x="7231" y="4490"/>
                              </a:lnTo>
                              <a:lnTo>
                                <a:pt x="7213" y="4573"/>
                              </a:lnTo>
                              <a:lnTo>
                                <a:pt x="7193" y="4655"/>
                              </a:lnTo>
                              <a:lnTo>
                                <a:pt x="7172" y="4738"/>
                              </a:lnTo>
                              <a:lnTo>
                                <a:pt x="7148" y="4819"/>
                              </a:lnTo>
                              <a:lnTo>
                                <a:pt x="7121" y="4901"/>
                              </a:lnTo>
                              <a:lnTo>
                                <a:pt x="7093" y="4982"/>
                              </a:lnTo>
                              <a:lnTo>
                                <a:pt x="7063" y="5063"/>
                              </a:lnTo>
                              <a:lnTo>
                                <a:pt x="7031" y="5143"/>
                              </a:lnTo>
                              <a:lnTo>
                                <a:pt x="6997" y="5223"/>
                              </a:lnTo>
                              <a:lnTo>
                                <a:pt x="6961" y="5302"/>
                              </a:lnTo>
                              <a:lnTo>
                                <a:pt x="6923" y="5379"/>
                              </a:lnTo>
                              <a:lnTo>
                                <a:pt x="6883" y="5455"/>
                              </a:lnTo>
                              <a:lnTo>
                                <a:pt x="6842" y="5530"/>
                              </a:lnTo>
                              <a:lnTo>
                                <a:pt x="6799" y="5603"/>
                              </a:lnTo>
                              <a:lnTo>
                                <a:pt x="6754" y="5676"/>
                              </a:lnTo>
                              <a:lnTo>
                                <a:pt x="6707" y="5747"/>
                              </a:lnTo>
                              <a:lnTo>
                                <a:pt x="6659" y="5817"/>
                              </a:lnTo>
                              <a:lnTo>
                                <a:pt x="6609" y="5886"/>
                              </a:lnTo>
                              <a:lnTo>
                                <a:pt x="6558" y="5954"/>
                              </a:lnTo>
                              <a:lnTo>
                                <a:pt x="6504" y="6021"/>
                              </a:lnTo>
                              <a:lnTo>
                                <a:pt x="6448" y="6085"/>
                              </a:lnTo>
                              <a:lnTo>
                                <a:pt x="6392" y="6149"/>
                              </a:lnTo>
                              <a:lnTo>
                                <a:pt x="6333" y="6212"/>
                              </a:lnTo>
                              <a:lnTo>
                                <a:pt x="6273" y="6274"/>
                              </a:lnTo>
                              <a:lnTo>
                                <a:pt x="6210" y="6334"/>
                              </a:lnTo>
                              <a:lnTo>
                                <a:pt x="6147" y="6393"/>
                              </a:lnTo>
                              <a:lnTo>
                                <a:pt x="6083" y="6450"/>
                              </a:lnTo>
                              <a:lnTo>
                                <a:pt x="6017" y="6506"/>
                              </a:lnTo>
                              <a:lnTo>
                                <a:pt x="5950" y="6559"/>
                              </a:lnTo>
                              <a:lnTo>
                                <a:pt x="5883" y="6610"/>
                              </a:lnTo>
                              <a:lnTo>
                                <a:pt x="5814" y="6661"/>
                              </a:lnTo>
                              <a:lnTo>
                                <a:pt x="5744" y="6709"/>
                              </a:lnTo>
                              <a:lnTo>
                                <a:pt x="5672" y="6756"/>
                              </a:lnTo>
                              <a:lnTo>
                                <a:pt x="5600" y="6801"/>
                              </a:lnTo>
                              <a:lnTo>
                                <a:pt x="5527" y="6843"/>
                              </a:lnTo>
                              <a:lnTo>
                                <a:pt x="5451" y="6885"/>
                              </a:lnTo>
                              <a:lnTo>
                                <a:pt x="5376" y="6924"/>
                              </a:lnTo>
                              <a:lnTo>
                                <a:pt x="5298" y="6962"/>
                              </a:lnTo>
                              <a:lnTo>
                                <a:pt x="5220" y="6998"/>
                              </a:lnTo>
                              <a:lnTo>
                                <a:pt x="5141" y="7032"/>
                              </a:lnTo>
                              <a:lnTo>
                                <a:pt x="5060" y="7065"/>
                              </a:lnTo>
                              <a:lnTo>
                                <a:pt x="4979" y="7094"/>
                              </a:lnTo>
                              <a:lnTo>
                                <a:pt x="4899" y="7123"/>
                              </a:lnTo>
                              <a:lnTo>
                                <a:pt x="4818" y="7149"/>
                              </a:lnTo>
                              <a:lnTo>
                                <a:pt x="4736" y="7173"/>
                              </a:lnTo>
                              <a:lnTo>
                                <a:pt x="4654" y="7195"/>
                              </a:lnTo>
                              <a:lnTo>
                                <a:pt x="4572" y="7215"/>
                              </a:lnTo>
                              <a:lnTo>
                                <a:pt x="4489" y="7232"/>
                              </a:lnTo>
                              <a:lnTo>
                                <a:pt x="4406" y="7248"/>
                              </a:lnTo>
                              <a:lnTo>
                                <a:pt x="4323" y="7261"/>
                              </a:lnTo>
                              <a:lnTo>
                                <a:pt x="4239" y="7272"/>
                              </a:lnTo>
                              <a:lnTo>
                                <a:pt x="4156" y="7282"/>
                              </a:lnTo>
                              <a:lnTo>
                                <a:pt x="4071" y="7290"/>
                              </a:lnTo>
                              <a:lnTo>
                                <a:pt x="3986" y="7294"/>
                              </a:lnTo>
                              <a:lnTo>
                                <a:pt x="3901" y="7298"/>
                              </a:lnTo>
                              <a:lnTo>
                                <a:pt x="3816" y="7299"/>
                              </a:lnTo>
                              <a:lnTo>
                                <a:pt x="3713" y="7298"/>
                              </a:lnTo>
                              <a:lnTo>
                                <a:pt x="3612" y="7294"/>
                              </a:lnTo>
                              <a:lnTo>
                                <a:pt x="3513" y="7290"/>
                              </a:lnTo>
                              <a:lnTo>
                                <a:pt x="3418" y="7282"/>
                              </a:lnTo>
                              <a:lnTo>
                                <a:pt x="3326" y="7272"/>
                              </a:lnTo>
                              <a:lnTo>
                                <a:pt x="3235" y="7261"/>
                              </a:lnTo>
                              <a:lnTo>
                                <a:pt x="3146" y="7247"/>
                              </a:lnTo>
                              <a:lnTo>
                                <a:pt x="3062" y="7232"/>
                              </a:lnTo>
                              <a:lnTo>
                                <a:pt x="2979" y="7215"/>
                              </a:lnTo>
                              <a:lnTo>
                                <a:pt x="2939" y="7205"/>
                              </a:lnTo>
                              <a:lnTo>
                                <a:pt x="2900" y="7195"/>
                              </a:lnTo>
                              <a:lnTo>
                                <a:pt x="2860" y="7184"/>
                              </a:lnTo>
                              <a:lnTo>
                                <a:pt x="2822" y="7172"/>
                              </a:lnTo>
                              <a:lnTo>
                                <a:pt x="2784" y="7161"/>
                              </a:lnTo>
                              <a:lnTo>
                                <a:pt x="2748" y="7148"/>
                              </a:lnTo>
                              <a:lnTo>
                                <a:pt x="2711" y="7136"/>
                              </a:lnTo>
                              <a:lnTo>
                                <a:pt x="2676" y="7122"/>
                              </a:lnTo>
                              <a:lnTo>
                                <a:pt x="2640" y="7109"/>
                              </a:lnTo>
                              <a:lnTo>
                                <a:pt x="2606" y="7093"/>
                              </a:lnTo>
                              <a:lnTo>
                                <a:pt x="2572" y="7079"/>
                              </a:lnTo>
                              <a:lnTo>
                                <a:pt x="2539" y="7064"/>
                              </a:lnTo>
                              <a:lnTo>
                                <a:pt x="2506" y="7047"/>
                              </a:lnTo>
                              <a:lnTo>
                                <a:pt x="2475" y="7031"/>
                              </a:lnTo>
                              <a:lnTo>
                                <a:pt x="2443" y="7014"/>
                              </a:lnTo>
                              <a:lnTo>
                                <a:pt x="2414" y="6996"/>
                              </a:lnTo>
                              <a:lnTo>
                                <a:pt x="2384" y="6979"/>
                              </a:lnTo>
                              <a:lnTo>
                                <a:pt x="2357" y="6961"/>
                              </a:lnTo>
                              <a:lnTo>
                                <a:pt x="2329" y="6943"/>
                              </a:lnTo>
                              <a:lnTo>
                                <a:pt x="2303" y="6924"/>
                              </a:lnTo>
                              <a:lnTo>
                                <a:pt x="2278" y="6904"/>
                              </a:lnTo>
                              <a:lnTo>
                                <a:pt x="2254" y="6886"/>
                              </a:lnTo>
                              <a:lnTo>
                                <a:pt x="2230" y="6866"/>
                              </a:lnTo>
                              <a:lnTo>
                                <a:pt x="2208" y="6846"/>
                              </a:lnTo>
                              <a:lnTo>
                                <a:pt x="2187" y="6826"/>
                              </a:lnTo>
                              <a:lnTo>
                                <a:pt x="2167" y="6805"/>
                              </a:lnTo>
                              <a:lnTo>
                                <a:pt x="2148" y="6784"/>
                              </a:lnTo>
                              <a:lnTo>
                                <a:pt x="2130" y="6762"/>
                              </a:lnTo>
                              <a:lnTo>
                                <a:pt x="2112" y="6742"/>
                              </a:lnTo>
                              <a:lnTo>
                                <a:pt x="2096" y="6720"/>
                              </a:lnTo>
                              <a:lnTo>
                                <a:pt x="2080" y="6697"/>
                              </a:lnTo>
                              <a:lnTo>
                                <a:pt x="2066" y="6675"/>
                              </a:lnTo>
                              <a:lnTo>
                                <a:pt x="2053" y="6652"/>
                              </a:lnTo>
                              <a:lnTo>
                                <a:pt x="2041" y="6628"/>
                              </a:lnTo>
                              <a:lnTo>
                                <a:pt x="2029" y="6605"/>
                              </a:lnTo>
                              <a:lnTo>
                                <a:pt x="2019" y="6581"/>
                              </a:lnTo>
                              <a:lnTo>
                                <a:pt x="2009" y="6557"/>
                              </a:lnTo>
                              <a:lnTo>
                                <a:pt x="2002" y="6533"/>
                              </a:lnTo>
                              <a:lnTo>
                                <a:pt x="1994" y="6508"/>
                              </a:lnTo>
                              <a:lnTo>
                                <a:pt x="1988" y="6483"/>
                              </a:lnTo>
                              <a:lnTo>
                                <a:pt x="1982" y="6456"/>
                              </a:lnTo>
                              <a:lnTo>
                                <a:pt x="1978" y="6431"/>
                              </a:lnTo>
                              <a:lnTo>
                                <a:pt x="1974" y="6405"/>
                              </a:lnTo>
                              <a:lnTo>
                                <a:pt x="1972" y="6379"/>
                              </a:lnTo>
                              <a:lnTo>
                                <a:pt x="1970" y="6352"/>
                              </a:lnTo>
                              <a:lnTo>
                                <a:pt x="1970" y="6325"/>
                              </a:lnTo>
                              <a:lnTo>
                                <a:pt x="1970" y="6301"/>
                              </a:lnTo>
                              <a:lnTo>
                                <a:pt x="1972" y="6278"/>
                              </a:lnTo>
                              <a:lnTo>
                                <a:pt x="1974" y="6254"/>
                              </a:lnTo>
                              <a:lnTo>
                                <a:pt x="1979" y="6231"/>
                              </a:lnTo>
                              <a:lnTo>
                                <a:pt x="1983" y="6208"/>
                              </a:lnTo>
                              <a:lnTo>
                                <a:pt x="1989" y="6187"/>
                              </a:lnTo>
                              <a:lnTo>
                                <a:pt x="1996" y="6164"/>
                              </a:lnTo>
                              <a:lnTo>
                                <a:pt x="2004" y="6141"/>
                              </a:lnTo>
                              <a:lnTo>
                                <a:pt x="2013" y="6119"/>
                              </a:lnTo>
                              <a:lnTo>
                                <a:pt x="2024" y="6096"/>
                              </a:lnTo>
                              <a:lnTo>
                                <a:pt x="2036" y="6072"/>
                              </a:lnTo>
                              <a:lnTo>
                                <a:pt x="2049" y="6049"/>
                              </a:lnTo>
                              <a:lnTo>
                                <a:pt x="2064" y="6025"/>
                              </a:lnTo>
                              <a:lnTo>
                                <a:pt x="2079" y="6001"/>
                              </a:lnTo>
                              <a:lnTo>
                                <a:pt x="2097" y="5976"/>
                              </a:lnTo>
                              <a:lnTo>
                                <a:pt x="2116" y="5950"/>
                              </a:lnTo>
                              <a:lnTo>
                                <a:pt x="2154" y="5983"/>
                              </a:lnTo>
                              <a:lnTo>
                                <a:pt x="2189" y="6013"/>
                              </a:lnTo>
                              <a:lnTo>
                                <a:pt x="2206" y="6025"/>
                              </a:lnTo>
                              <a:lnTo>
                                <a:pt x="2222" y="6037"/>
                              </a:lnTo>
                              <a:lnTo>
                                <a:pt x="2239" y="6047"/>
                              </a:lnTo>
                              <a:lnTo>
                                <a:pt x="2254" y="6057"/>
                              </a:lnTo>
                              <a:lnTo>
                                <a:pt x="2269" y="6064"/>
                              </a:lnTo>
                              <a:lnTo>
                                <a:pt x="2285" y="6072"/>
                              </a:lnTo>
                              <a:lnTo>
                                <a:pt x="2299" y="6077"/>
                              </a:lnTo>
                              <a:lnTo>
                                <a:pt x="2313" y="6082"/>
                              </a:lnTo>
                              <a:lnTo>
                                <a:pt x="2326" y="6085"/>
                              </a:lnTo>
                              <a:lnTo>
                                <a:pt x="2339" y="6088"/>
                              </a:lnTo>
                              <a:lnTo>
                                <a:pt x="2351" y="6089"/>
                              </a:lnTo>
                              <a:lnTo>
                                <a:pt x="2364" y="6090"/>
                              </a:lnTo>
                              <a:lnTo>
                                <a:pt x="2374" y="6089"/>
                              </a:lnTo>
                              <a:lnTo>
                                <a:pt x="2384" y="6088"/>
                              </a:lnTo>
                              <a:lnTo>
                                <a:pt x="2395" y="6085"/>
                              </a:lnTo>
                              <a:lnTo>
                                <a:pt x="2407" y="6082"/>
                              </a:lnTo>
                              <a:lnTo>
                                <a:pt x="2419" y="6077"/>
                              </a:lnTo>
                              <a:lnTo>
                                <a:pt x="2432" y="6072"/>
                              </a:lnTo>
                              <a:lnTo>
                                <a:pt x="2461" y="6058"/>
                              </a:lnTo>
                              <a:lnTo>
                                <a:pt x="2491" y="6039"/>
                              </a:lnTo>
                              <a:lnTo>
                                <a:pt x="2524" y="6016"/>
                              </a:lnTo>
                              <a:lnTo>
                                <a:pt x="2560" y="5989"/>
                              </a:lnTo>
                              <a:lnTo>
                                <a:pt x="2598" y="5958"/>
                              </a:lnTo>
                              <a:lnTo>
                                <a:pt x="2639" y="5924"/>
                              </a:lnTo>
                              <a:lnTo>
                                <a:pt x="2678" y="5887"/>
                              </a:lnTo>
                              <a:lnTo>
                                <a:pt x="2717" y="5849"/>
                              </a:lnTo>
                              <a:lnTo>
                                <a:pt x="2757" y="5808"/>
                              </a:lnTo>
                              <a:lnTo>
                                <a:pt x="2796" y="5764"/>
                              </a:lnTo>
                              <a:lnTo>
                                <a:pt x="2835" y="5718"/>
                              </a:lnTo>
                              <a:lnTo>
                                <a:pt x="2874" y="5671"/>
                              </a:lnTo>
                              <a:lnTo>
                                <a:pt x="2914" y="5621"/>
                              </a:lnTo>
                              <a:lnTo>
                                <a:pt x="2945" y="5576"/>
                              </a:lnTo>
                              <a:lnTo>
                                <a:pt x="2976" y="5530"/>
                              </a:lnTo>
                              <a:lnTo>
                                <a:pt x="3004" y="5483"/>
                              </a:lnTo>
                              <a:lnTo>
                                <a:pt x="3033" y="5434"/>
                              </a:lnTo>
                              <a:lnTo>
                                <a:pt x="3060" y="5384"/>
                              </a:lnTo>
                              <a:lnTo>
                                <a:pt x="3085" y="5332"/>
                              </a:lnTo>
                              <a:lnTo>
                                <a:pt x="3110" y="5280"/>
                              </a:lnTo>
                              <a:lnTo>
                                <a:pt x="3133" y="5225"/>
                              </a:lnTo>
                              <a:lnTo>
                                <a:pt x="3155" y="5173"/>
                              </a:lnTo>
                              <a:lnTo>
                                <a:pt x="3174" y="5126"/>
                              </a:lnTo>
                              <a:lnTo>
                                <a:pt x="3190" y="5083"/>
                              </a:lnTo>
                              <a:lnTo>
                                <a:pt x="3203" y="5046"/>
                              </a:lnTo>
                              <a:lnTo>
                                <a:pt x="3213" y="5013"/>
                              </a:lnTo>
                              <a:lnTo>
                                <a:pt x="3220" y="4985"/>
                              </a:lnTo>
                              <a:lnTo>
                                <a:pt x="3224" y="4963"/>
                              </a:lnTo>
                              <a:lnTo>
                                <a:pt x="3226" y="4945"/>
                              </a:lnTo>
                              <a:lnTo>
                                <a:pt x="3225" y="4940"/>
                              </a:lnTo>
                              <a:lnTo>
                                <a:pt x="3224" y="4935"/>
                              </a:lnTo>
                              <a:lnTo>
                                <a:pt x="3219" y="4921"/>
                              </a:lnTo>
                              <a:lnTo>
                                <a:pt x="3211" y="4904"/>
                              </a:lnTo>
                              <a:lnTo>
                                <a:pt x="3199" y="4884"/>
                              </a:lnTo>
                              <a:lnTo>
                                <a:pt x="3184" y="4863"/>
                              </a:lnTo>
                              <a:lnTo>
                                <a:pt x="3165" y="4838"/>
                              </a:lnTo>
                              <a:lnTo>
                                <a:pt x="3143" y="4809"/>
                              </a:lnTo>
                              <a:lnTo>
                                <a:pt x="3118" y="4779"/>
                              </a:lnTo>
                              <a:lnTo>
                                <a:pt x="3105" y="4762"/>
                              </a:lnTo>
                              <a:lnTo>
                                <a:pt x="3092" y="4747"/>
                              </a:lnTo>
                              <a:lnTo>
                                <a:pt x="3081" y="4730"/>
                              </a:lnTo>
                              <a:lnTo>
                                <a:pt x="3070" y="4714"/>
                              </a:lnTo>
                              <a:lnTo>
                                <a:pt x="3060" y="4698"/>
                              </a:lnTo>
                              <a:lnTo>
                                <a:pt x="3051" y="4681"/>
                              </a:lnTo>
                              <a:lnTo>
                                <a:pt x="3043" y="4666"/>
                              </a:lnTo>
                              <a:lnTo>
                                <a:pt x="3036" y="4650"/>
                              </a:lnTo>
                              <a:lnTo>
                                <a:pt x="3030" y="4633"/>
                              </a:lnTo>
                              <a:lnTo>
                                <a:pt x="3024" y="4617"/>
                              </a:lnTo>
                              <a:lnTo>
                                <a:pt x="3019" y="4600"/>
                              </a:lnTo>
                              <a:lnTo>
                                <a:pt x="3015" y="4584"/>
                              </a:lnTo>
                              <a:lnTo>
                                <a:pt x="3012" y="4568"/>
                              </a:lnTo>
                              <a:lnTo>
                                <a:pt x="3010" y="4551"/>
                              </a:lnTo>
                              <a:lnTo>
                                <a:pt x="3009" y="4534"/>
                              </a:lnTo>
                              <a:lnTo>
                                <a:pt x="3009" y="4517"/>
                              </a:lnTo>
                              <a:lnTo>
                                <a:pt x="3009" y="4496"/>
                              </a:lnTo>
                              <a:lnTo>
                                <a:pt x="3010" y="4473"/>
                              </a:lnTo>
                              <a:lnTo>
                                <a:pt x="3012" y="4449"/>
                              </a:lnTo>
                              <a:lnTo>
                                <a:pt x="3014" y="4423"/>
                              </a:lnTo>
                              <a:lnTo>
                                <a:pt x="3023" y="4371"/>
                              </a:lnTo>
                              <a:lnTo>
                                <a:pt x="3034" y="4314"/>
                              </a:lnTo>
                              <a:lnTo>
                                <a:pt x="3048" y="4255"/>
                              </a:lnTo>
                              <a:lnTo>
                                <a:pt x="3065" y="4192"/>
                              </a:lnTo>
                              <a:lnTo>
                                <a:pt x="3085" y="4125"/>
                              </a:lnTo>
                              <a:lnTo>
                                <a:pt x="3109" y="4055"/>
                              </a:lnTo>
                              <a:lnTo>
                                <a:pt x="3136" y="3981"/>
                              </a:lnTo>
                              <a:lnTo>
                                <a:pt x="3165" y="3905"/>
                              </a:lnTo>
                              <a:lnTo>
                                <a:pt x="3197" y="3824"/>
                              </a:lnTo>
                              <a:lnTo>
                                <a:pt x="3232" y="3740"/>
                              </a:lnTo>
                              <a:lnTo>
                                <a:pt x="3270" y="3652"/>
                              </a:lnTo>
                              <a:lnTo>
                                <a:pt x="3310" y="3561"/>
                              </a:lnTo>
                              <a:lnTo>
                                <a:pt x="3354" y="3467"/>
                              </a:lnTo>
                              <a:lnTo>
                                <a:pt x="3401" y="3368"/>
                              </a:lnTo>
                              <a:lnTo>
                                <a:pt x="3456" y="3260"/>
                              </a:lnTo>
                              <a:lnTo>
                                <a:pt x="3507" y="3161"/>
                              </a:lnTo>
                              <a:lnTo>
                                <a:pt x="3556" y="3070"/>
                              </a:lnTo>
                              <a:lnTo>
                                <a:pt x="3602" y="2987"/>
                              </a:lnTo>
                              <a:lnTo>
                                <a:pt x="3646" y="2912"/>
                              </a:lnTo>
                              <a:lnTo>
                                <a:pt x="3687" y="2846"/>
                              </a:lnTo>
                              <a:lnTo>
                                <a:pt x="3726" y="2788"/>
                              </a:lnTo>
                              <a:lnTo>
                                <a:pt x="3745" y="2762"/>
                              </a:lnTo>
                              <a:lnTo>
                                <a:pt x="3763" y="2738"/>
                              </a:lnTo>
                              <a:lnTo>
                                <a:pt x="3780" y="2716"/>
                              </a:lnTo>
                              <a:lnTo>
                                <a:pt x="3797" y="2695"/>
                              </a:lnTo>
                              <a:lnTo>
                                <a:pt x="3814" y="2675"/>
                              </a:lnTo>
                              <a:lnTo>
                                <a:pt x="3831" y="2656"/>
                              </a:lnTo>
                              <a:lnTo>
                                <a:pt x="3850" y="2637"/>
                              </a:lnTo>
                              <a:lnTo>
                                <a:pt x="3867" y="2621"/>
                              </a:lnTo>
                              <a:lnTo>
                                <a:pt x="3885" y="2605"/>
                              </a:lnTo>
                              <a:lnTo>
                                <a:pt x="3902" y="2589"/>
                              </a:lnTo>
                              <a:lnTo>
                                <a:pt x="3920" y="2575"/>
                              </a:lnTo>
                              <a:lnTo>
                                <a:pt x="3938" y="2563"/>
                              </a:lnTo>
                              <a:lnTo>
                                <a:pt x="3956" y="2551"/>
                              </a:lnTo>
                              <a:lnTo>
                                <a:pt x="3974" y="2540"/>
                              </a:lnTo>
                              <a:lnTo>
                                <a:pt x="3992" y="2530"/>
                              </a:lnTo>
                              <a:lnTo>
                                <a:pt x="4010" y="2521"/>
                              </a:lnTo>
                              <a:lnTo>
                                <a:pt x="4029" y="2513"/>
                              </a:lnTo>
                              <a:lnTo>
                                <a:pt x="4047" y="2506"/>
                              </a:lnTo>
                              <a:lnTo>
                                <a:pt x="4066" y="2500"/>
                              </a:lnTo>
                              <a:lnTo>
                                <a:pt x="4091" y="2494"/>
                              </a:lnTo>
                              <a:lnTo>
                                <a:pt x="4122" y="2489"/>
                              </a:lnTo>
                              <a:lnTo>
                                <a:pt x="4158" y="2485"/>
                              </a:lnTo>
                              <a:lnTo>
                                <a:pt x="4189" y="2480"/>
                              </a:lnTo>
                              <a:lnTo>
                                <a:pt x="4218" y="2476"/>
                              </a:lnTo>
                              <a:lnTo>
                                <a:pt x="4248" y="2469"/>
                              </a:lnTo>
                              <a:lnTo>
                                <a:pt x="4276" y="2460"/>
                              </a:lnTo>
                              <a:lnTo>
                                <a:pt x="4302" y="2452"/>
                              </a:lnTo>
                              <a:lnTo>
                                <a:pt x="4328" y="2442"/>
                              </a:lnTo>
                              <a:lnTo>
                                <a:pt x="4353" y="2430"/>
                              </a:lnTo>
                              <a:lnTo>
                                <a:pt x="4377" y="2417"/>
                              </a:lnTo>
                              <a:lnTo>
                                <a:pt x="4400" y="2403"/>
                              </a:lnTo>
                              <a:lnTo>
                                <a:pt x="4422" y="2387"/>
                              </a:lnTo>
                              <a:lnTo>
                                <a:pt x="4444" y="2370"/>
                              </a:lnTo>
                              <a:lnTo>
                                <a:pt x="4464" y="2352"/>
                              </a:lnTo>
                              <a:lnTo>
                                <a:pt x="4482" y="2333"/>
                              </a:lnTo>
                              <a:lnTo>
                                <a:pt x="4501" y="2312"/>
                              </a:lnTo>
                              <a:lnTo>
                                <a:pt x="4518" y="2290"/>
                              </a:lnTo>
                              <a:lnTo>
                                <a:pt x="4534" y="2267"/>
                              </a:lnTo>
                              <a:lnTo>
                                <a:pt x="4562" y="2217"/>
                              </a:lnTo>
                              <a:lnTo>
                                <a:pt x="4589" y="2164"/>
                              </a:lnTo>
                              <a:lnTo>
                                <a:pt x="4616" y="2108"/>
                              </a:lnTo>
                              <a:lnTo>
                                <a:pt x="4641" y="2048"/>
                              </a:lnTo>
                              <a:lnTo>
                                <a:pt x="4666" y="1984"/>
                              </a:lnTo>
                              <a:lnTo>
                                <a:pt x="4689" y="1916"/>
                              </a:lnTo>
                              <a:lnTo>
                                <a:pt x="4712" y="1847"/>
                              </a:lnTo>
                              <a:lnTo>
                                <a:pt x="4734" y="1772"/>
                              </a:lnTo>
                              <a:lnTo>
                                <a:pt x="4754" y="1699"/>
                              </a:lnTo>
                              <a:lnTo>
                                <a:pt x="4772" y="1628"/>
                              </a:lnTo>
                              <a:lnTo>
                                <a:pt x="4786" y="1560"/>
                              </a:lnTo>
                              <a:lnTo>
                                <a:pt x="4798" y="1495"/>
                              </a:lnTo>
                              <a:lnTo>
                                <a:pt x="4808" y="1433"/>
                              </a:lnTo>
                              <a:lnTo>
                                <a:pt x="4814" y="1374"/>
                              </a:lnTo>
                              <a:lnTo>
                                <a:pt x="4819" y="1317"/>
                              </a:lnTo>
                              <a:lnTo>
                                <a:pt x="4820" y="1289"/>
                              </a:lnTo>
                              <a:lnTo>
                                <a:pt x="4820" y="1262"/>
                              </a:lnTo>
                              <a:lnTo>
                                <a:pt x="4819" y="1222"/>
                              </a:lnTo>
                              <a:lnTo>
                                <a:pt x="4817" y="1183"/>
                              </a:lnTo>
                              <a:lnTo>
                                <a:pt x="4812" y="1150"/>
                              </a:lnTo>
                              <a:lnTo>
                                <a:pt x="4807" y="1119"/>
                              </a:lnTo>
                              <a:lnTo>
                                <a:pt x="4799" y="1092"/>
                              </a:lnTo>
                              <a:lnTo>
                                <a:pt x="4795" y="1080"/>
                              </a:lnTo>
                              <a:lnTo>
                                <a:pt x="4789" y="1069"/>
                              </a:lnTo>
                              <a:lnTo>
                                <a:pt x="4784" y="1058"/>
                              </a:lnTo>
                              <a:lnTo>
                                <a:pt x="4778" y="1048"/>
                              </a:lnTo>
                              <a:lnTo>
                                <a:pt x="4773" y="1039"/>
                              </a:lnTo>
                              <a:lnTo>
                                <a:pt x="4765" y="1032"/>
                              </a:lnTo>
                              <a:lnTo>
                                <a:pt x="4759" y="1025"/>
                              </a:lnTo>
                              <a:lnTo>
                                <a:pt x="4751" y="1017"/>
                              </a:lnTo>
                              <a:lnTo>
                                <a:pt x="4742" y="1012"/>
                              </a:lnTo>
                              <a:lnTo>
                                <a:pt x="4732" y="1005"/>
                              </a:lnTo>
                              <a:lnTo>
                                <a:pt x="4722" y="1001"/>
                              </a:lnTo>
                              <a:lnTo>
                                <a:pt x="4710" y="996"/>
                              </a:lnTo>
                              <a:lnTo>
                                <a:pt x="4698" y="991"/>
                              </a:lnTo>
                              <a:lnTo>
                                <a:pt x="4683" y="987"/>
                              </a:lnTo>
                              <a:lnTo>
                                <a:pt x="4654" y="980"/>
                              </a:lnTo>
                              <a:lnTo>
                                <a:pt x="4620" y="976"/>
                              </a:lnTo>
                              <a:lnTo>
                                <a:pt x="4583" y="973"/>
                              </a:lnTo>
                              <a:lnTo>
                                <a:pt x="4541" y="972"/>
                              </a:lnTo>
                              <a:lnTo>
                                <a:pt x="4476" y="973"/>
                              </a:lnTo>
                              <a:lnTo>
                                <a:pt x="4412" y="975"/>
                              </a:lnTo>
                              <a:lnTo>
                                <a:pt x="4351" y="977"/>
                              </a:lnTo>
                              <a:lnTo>
                                <a:pt x="4292" y="981"/>
                              </a:lnTo>
                              <a:lnTo>
                                <a:pt x="4237" y="987"/>
                              </a:lnTo>
                              <a:lnTo>
                                <a:pt x="4184" y="993"/>
                              </a:lnTo>
                              <a:lnTo>
                                <a:pt x="4133" y="1001"/>
                              </a:lnTo>
                              <a:lnTo>
                                <a:pt x="4085" y="1010"/>
                              </a:lnTo>
                              <a:lnTo>
                                <a:pt x="4039" y="1021"/>
                              </a:lnTo>
                              <a:lnTo>
                                <a:pt x="3996" y="1032"/>
                              </a:lnTo>
                              <a:lnTo>
                                <a:pt x="3957" y="1044"/>
                              </a:lnTo>
                              <a:lnTo>
                                <a:pt x="3920" y="1058"/>
                              </a:lnTo>
                              <a:lnTo>
                                <a:pt x="3885" y="1072"/>
                              </a:lnTo>
                              <a:lnTo>
                                <a:pt x="3853" y="1087"/>
                              </a:lnTo>
                              <a:lnTo>
                                <a:pt x="3825" y="1104"/>
                              </a:lnTo>
                              <a:lnTo>
                                <a:pt x="3799" y="1122"/>
                              </a:lnTo>
                              <a:lnTo>
                                <a:pt x="3783" y="1134"/>
                              </a:lnTo>
                              <a:lnTo>
                                <a:pt x="3767" y="1147"/>
                              </a:lnTo>
                              <a:lnTo>
                                <a:pt x="3748" y="1163"/>
                              </a:lnTo>
                              <a:lnTo>
                                <a:pt x="3730" y="1180"/>
                              </a:lnTo>
                              <a:lnTo>
                                <a:pt x="3689" y="1221"/>
                              </a:lnTo>
                              <a:lnTo>
                                <a:pt x="3643" y="1270"/>
                              </a:lnTo>
                              <a:lnTo>
                                <a:pt x="3593" y="1326"/>
                              </a:lnTo>
                              <a:lnTo>
                                <a:pt x="3539" y="1389"/>
                              </a:lnTo>
                              <a:lnTo>
                                <a:pt x="3481" y="1461"/>
                              </a:lnTo>
                              <a:lnTo>
                                <a:pt x="3416" y="1541"/>
                              </a:lnTo>
                              <a:lnTo>
                                <a:pt x="3351" y="1626"/>
                              </a:lnTo>
                              <a:lnTo>
                                <a:pt x="3285" y="1713"/>
                              </a:lnTo>
                              <a:lnTo>
                                <a:pt x="3219" y="1804"/>
                              </a:lnTo>
                              <a:lnTo>
                                <a:pt x="3151" y="1897"/>
                              </a:lnTo>
                              <a:lnTo>
                                <a:pt x="3084" y="1994"/>
                              </a:lnTo>
                              <a:lnTo>
                                <a:pt x="3016" y="2093"/>
                              </a:lnTo>
                              <a:lnTo>
                                <a:pt x="2949" y="2196"/>
                              </a:lnTo>
                              <a:lnTo>
                                <a:pt x="2880" y="2301"/>
                              </a:lnTo>
                              <a:lnTo>
                                <a:pt x="2819" y="2399"/>
                              </a:lnTo>
                              <a:lnTo>
                                <a:pt x="2758" y="2498"/>
                              </a:lnTo>
                              <a:lnTo>
                                <a:pt x="2700" y="2597"/>
                              </a:lnTo>
                              <a:lnTo>
                                <a:pt x="2642" y="2698"/>
                              </a:lnTo>
                              <a:lnTo>
                                <a:pt x="2585" y="2799"/>
                              </a:lnTo>
                              <a:lnTo>
                                <a:pt x="2530" y="2902"/>
                              </a:lnTo>
                              <a:lnTo>
                                <a:pt x="2478" y="3004"/>
                              </a:lnTo>
                              <a:lnTo>
                                <a:pt x="2426" y="3108"/>
                              </a:lnTo>
                              <a:lnTo>
                                <a:pt x="2375" y="3212"/>
                              </a:lnTo>
                              <a:lnTo>
                                <a:pt x="2326" y="3318"/>
                              </a:lnTo>
                              <a:lnTo>
                                <a:pt x="2278" y="3424"/>
                              </a:lnTo>
                              <a:lnTo>
                                <a:pt x="2232" y="3531"/>
                              </a:lnTo>
                              <a:lnTo>
                                <a:pt x="2186" y="3638"/>
                              </a:lnTo>
                              <a:lnTo>
                                <a:pt x="2144" y="3747"/>
                              </a:lnTo>
                              <a:lnTo>
                                <a:pt x="2101" y="3857"/>
                              </a:lnTo>
                              <a:lnTo>
                                <a:pt x="2061" y="3966"/>
                              </a:lnTo>
                              <a:lnTo>
                                <a:pt x="2021" y="4075"/>
                              </a:lnTo>
                              <a:lnTo>
                                <a:pt x="1985" y="4181"/>
                              </a:lnTo>
                              <a:lnTo>
                                <a:pt x="1952" y="4283"/>
                              </a:lnTo>
                              <a:lnTo>
                                <a:pt x="1920" y="4382"/>
                              </a:lnTo>
                              <a:lnTo>
                                <a:pt x="1891" y="4477"/>
                              </a:lnTo>
                              <a:lnTo>
                                <a:pt x="1865" y="4569"/>
                              </a:lnTo>
                              <a:lnTo>
                                <a:pt x="1841" y="4656"/>
                              </a:lnTo>
                              <a:lnTo>
                                <a:pt x="1819" y="4741"/>
                              </a:lnTo>
                              <a:lnTo>
                                <a:pt x="1801" y="4822"/>
                              </a:lnTo>
                              <a:lnTo>
                                <a:pt x="1784" y="4900"/>
                              </a:lnTo>
                              <a:lnTo>
                                <a:pt x="1771" y="4975"/>
                              </a:lnTo>
                              <a:lnTo>
                                <a:pt x="1759" y="5045"/>
                              </a:lnTo>
                              <a:lnTo>
                                <a:pt x="1751" y="5113"/>
                              </a:lnTo>
                              <a:lnTo>
                                <a:pt x="1745" y="5177"/>
                              </a:lnTo>
                              <a:lnTo>
                                <a:pt x="1741" y="5237"/>
                              </a:lnTo>
                              <a:lnTo>
                                <a:pt x="1740" y="5295"/>
                              </a:lnTo>
                              <a:lnTo>
                                <a:pt x="1741" y="5317"/>
                              </a:lnTo>
                              <a:lnTo>
                                <a:pt x="1742" y="5339"/>
                              </a:lnTo>
                              <a:lnTo>
                                <a:pt x="1745" y="5362"/>
                              </a:lnTo>
                              <a:lnTo>
                                <a:pt x="1749" y="5384"/>
                              </a:lnTo>
                              <a:lnTo>
                                <a:pt x="1755" y="5407"/>
                              </a:lnTo>
                              <a:lnTo>
                                <a:pt x="1761" y="5430"/>
                              </a:lnTo>
                              <a:lnTo>
                                <a:pt x="1769" y="5454"/>
                              </a:lnTo>
                              <a:lnTo>
                                <a:pt x="1778" y="5478"/>
                              </a:lnTo>
                              <a:lnTo>
                                <a:pt x="1789" y="5503"/>
                              </a:lnTo>
                              <a:lnTo>
                                <a:pt x="1801" y="5529"/>
                              </a:lnTo>
                              <a:lnTo>
                                <a:pt x="1815" y="5558"/>
                              </a:lnTo>
                              <a:lnTo>
                                <a:pt x="1831" y="5589"/>
                              </a:lnTo>
                              <a:lnTo>
                                <a:pt x="1850" y="5622"/>
                              </a:lnTo>
                              <a:lnTo>
                                <a:pt x="1870" y="5657"/>
                              </a:lnTo>
                              <a:lnTo>
                                <a:pt x="1914" y="5731"/>
                              </a:lnTo>
                              <a:lnTo>
                                <a:pt x="1883" y="5773"/>
                              </a:lnTo>
                              <a:lnTo>
                                <a:pt x="1852" y="5814"/>
                              </a:lnTo>
                              <a:lnTo>
                                <a:pt x="1825" y="5856"/>
                              </a:lnTo>
                              <a:lnTo>
                                <a:pt x="1799" y="5897"/>
                              </a:lnTo>
                              <a:lnTo>
                                <a:pt x="1776" y="5939"/>
                              </a:lnTo>
                              <a:lnTo>
                                <a:pt x="1754" y="5979"/>
                              </a:lnTo>
                              <a:lnTo>
                                <a:pt x="1735" y="6021"/>
                              </a:lnTo>
                              <a:lnTo>
                                <a:pt x="1718" y="6061"/>
                              </a:lnTo>
                              <a:lnTo>
                                <a:pt x="1702" y="6101"/>
                              </a:lnTo>
                              <a:lnTo>
                                <a:pt x="1690" y="6142"/>
                              </a:lnTo>
                              <a:lnTo>
                                <a:pt x="1680" y="6183"/>
                              </a:lnTo>
                              <a:lnTo>
                                <a:pt x="1670" y="6224"/>
                              </a:lnTo>
                              <a:lnTo>
                                <a:pt x="1663" y="6265"/>
                              </a:lnTo>
                              <a:lnTo>
                                <a:pt x="1658" y="6306"/>
                              </a:lnTo>
                              <a:lnTo>
                                <a:pt x="1654" y="6347"/>
                              </a:lnTo>
                              <a:lnTo>
                                <a:pt x="1653" y="6389"/>
                              </a:lnTo>
                              <a:lnTo>
                                <a:pt x="1654" y="6424"/>
                              </a:lnTo>
                              <a:lnTo>
                                <a:pt x="1655" y="6458"/>
                              </a:lnTo>
                              <a:lnTo>
                                <a:pt x="1659" y="6490"/>
                              </a:lnTo>
                              <a:lnTo>
                                <a:pt x="1663" y="6523"/>
                              </a:lnTo>
                              <a:lnTo>
                                <a:pt x="1669" y="6556"/>
                              </a:lnTo>
                              <a:lnTo>
                                <a:pt x="1674" y="6589"/>
                              </a:lnTo>
                              <a:lnTo>
                                <a:pt x="1682" y="6620"/>
                              </a:lnTo>
                              <a:lnTo>
                                <a:pt x="1690" y="6652"/>
                              </a:lnTo>
                              <a:lnTo>
                                <a:pt x="1700" y="6684"/>
                              </a:lnTo>
                              <a:lnTo>
                                <a:pt x="1711" y="6714"/>
                              </a:lnTo>
                              <a:lnTo>
                                <a:pt x="1724" y="6744"/>
                              </a:lnTo>
                              <a:lnTo>
                                <a:pt x="1737" y="6774"/>
                              </a:lnTo>
                              <a:lnTo>
                                <a:pt x="1752" y="6804"/>
                              </a:lnTo>
                              <a:lnTo>
                                <a:pt x="1767" y="6833"/>
                              </a:lnTo>
                              <a:lnTo>
                                <a:pt x="1784" y="6862"/>
                              </a:lnTo>
                              <a:lnTo>
                                <a:pt x="1802" y="6890"/>
                              </a:lnTo>
                              <a:lnTo>
                                <a:pt x="1822" y="6917"/>
                              </a:lnTo>
                              <a:lnTo>
                                <a:pt x="1841" y="6946"/>
                              </a:lnTo>
                              <a:lnTo>
                                <a:pt x="1863" y="6973"/>
                              </a:lnTo>
                              <a:lnTo>
                                <a:pt x="1886" y="6999"/>
                              </a:lnTo>
                              <a:lnTo>
                                <a:pt x="1910" y="7026"/>
                              </a:lnTo>
                              <a:lnTo>
                                <a:pt x="1934" y="7052"/>
                              </a:lnTo>
                              <a:lnTo>
                                <a:pt x="1960" y="7078"/>
                              </a:lnTo>
                              <a:lnTo>
                                <a:pt x="1988" y="7103"/>
                              </a:lnTo>
                              <a:lnTo>
                                <a:pt x="2016" y="7127"/>
                              </a:lnTo>
                              <a:lnTo>
                                <a:pt x="2045" y="7152"/>
                              </a:lnTo>
                              <a:lnTo>
                                <a:pt x="2076" y="7176"/>
                              </a:lnTo>
                              <a:lnTo>
                                <a:pt x="2108" y="7199"/>
                              </a:lnTo>
                              <a:lnTo>
                                <a:pt x="2142" y="7223"/>
                              </a:lnTo>
                              <a:lnTo>
                                <a:pt x="2175" y="7246"/>
                              </a:lnTo>
                              <a:lnTo>
                                <a:pt x="2210" y="7268"/>
                              </a:lnTo>
                              <a:lnTo>
                                <a:pt x="2248" y="7290"/>
                              </a:lnTo>
                              <a:lnTo>
                                <a:pt x="2285" y="7312"/>
                              </a:lnTo>
                              <a:lnTo>
                                <a:pt x="2323" y="7333"/>
                              </a:lnTo>
                              <a:lnTo>
                                <a:pt x="2362" y="7353"/>
                              </a:lnTo>
                              <a:lnTo>
                                <a:pt x="2402" y="7372"/>
                              </a:lnTo>
                              <a:lnTo>
                                <a:pt x="2442" y="7391"/>
                              </a:lnTo>
                              <a:lnTo>
                                <a:pt x="2483" y="7409"/>
                              </a:lnTo>
                              <a:lnTo>
                                <a:pt x="2526" y="7426"/>
                              </a:lnTo>
                              <a:lnTo>
                                <a:pt x="2569" y="7444"/>
                              </a:lnTo>
                              <a:lnTo>
                                <a:pt x="2611" y="7459"/>
                              </a:lnTo>
                              <a:lnTo>
                                <a:pt x="2656" y="7475"/>
                              </a:lnTo>
                              <a:lnTo>
                                <a:pt x="2701" y="7490"/>
                              </a:lnTo>
                              <a:lnTo>
                                <a:pt x="2747" y="7504"/>
                              </a:lnTo>
                              <a:lnTo>
                                <a:pt x="2793" y="7517"/>
                              </a:lnTo>
                              <a:lnTo>
                                <a:pt x="2840" y="7529"/>
                              </a:lnTo>
                              <a:lnTo>
                                <a:pt x="2888" y="7541"/>
                              </a:lnTo>
                              <a:lnTo>
                                <a:pt x="2937" y="7553"/>
                              </a:lnTo>
                              <a:lnTo>
                                <a:pt x="2986" y="7563"/>
                              </a:lnTo>
                              <a:lnTo>
                                <a:pt x="3036" y="7574"/>
                              </a:lnTo>
                              <a:lnTo>
                                <a:pt x="3086" y="7583"/>
                              </a:lnTo>
                              <a:lnTo>
                                <a:pt x="3139" y="7591"/>
                              </a:lnTo>
                              <a:lnTo>
                                <a:pt x="3190" y="7599"/>
                              </a:lnTo>
                              <a:lnTo>
                                <a:pt x="3244" y="7607"/>
                              </a:lnTo>
                              <a:lnTo>
                                <a:pt x="3297" y="7613"/>
                              </a:lnTo>
                              <a:lnTo>
                                <a:pt x="3352" y="7619"/>
                              </a:lnTo>
                              <a:lnTo>
                                <a:pt x="3408" y="7624"/>
                              </a:lnTo>
                              <a:lnTo>
                                <a:pt x="3463" y="7629"/>
                              </a:lnTo>
                              <a:lnTo>
                                <a:pt x="3520" y="7632"/>
                              </a:lnTo>
                              <a:lnTo>
                                <a:pt x="3578" y="7635"/>
                              </a:lnTo>
                              <a:lnTo>
                                <a:pt x="3636" y="7637"/>
                              </a:lnTo>
                              <a:lnTo>
                                <a:pt x="3695" y="7639"/>
                              </a:lnTo>
                              <a:lnTo>
                                <a:pt x="3755" y="7641"/>
                              </a:lnTo>
                              <a:lnTo>
                                <a:pt x="3815" y="7641"/>
                              </a:lnTo>
                              <a:lnTo>
                                <a:pt x="3909" y="7639"/>
                              </a:lnTo>
                              <a:lnTo>
                                <a:pt x="4002" y="7636"/>
                              </a:lnTo>
                              <a:lnTo>
                                <a:pt x="4095" y="7630"/>
                              </a:lnTo>
                              <a:lnTo>
                                <a:pt x="4186" y="7622"/>
                              </a:lnTo>
                              <a:lnTo>
                                <a:pt x="4278" y="7612"/>
                              </a:lnTo>
                              <a:lnTo>
                                <a:pt x="4370" y="7599"/>
                              </a:lnTo>
                              <a:lnTo>
                                <a:pt x="4462" y="7585"/>
                              </a:lnTo>
                              <a:lnTo>
                                <a:pt x="4552" y="7567"/>
                              </a:lnTo>
                              <a:lnTo>
                                <a:pt x="4643" y="7548"/>
                              </a:lnTo>
                              <a:lnTo>
                                <a:pt x="4734" y="7526"/>
                              </a:lnTo>
                              <a:lnTo>
                                <a:pt x="4824" y="7502"/>
                              </a:lnTo>
                              <a:lnTo>
                                <a:pt x="4914" y="7476"/>
                              </a:lnTo>
                              <a:lnTo>
                                <a:pt x="5003" y="7447"/>
                              </a:lnTo>
                              <a:lnTo>
                                <a:pt x="5093" y="7416"/>
                              </a:lnTo>
                              <a:lnTo>
                                <a:pt x="5181" y="7383"/>
                              </a:lnTo>
                              <a:lnTo>
                                <a:pt x="5271" y="7347"/>
                              </a:lnTo>
                              <a:lnTo>
                                <a:pt x="5358" y="7310"/>
                              </a:lnTo>
                              <a:lnTo>
                                <a:pt x="5445" y="7270"/>
                              </a:lnTo>
                              <a:lnTo>
                                <a:pt x="5530" y="7230"/>
                              </a:lnTo>
                              <a:lnTo>
                                <a:pt x="5613" y="7186"/>
                              </a:lnTo>
                              <a:lnTo>
                                <a:pt x="5696" y="7141"/>
                              </a:lnTo>
                              <a:lnTo>
                                <a:pt x="5777" y="7094"/>
                              </a:lnTo>
                              <a:lnTo>
                                <a:pt x="5856" y="7045"/>
                              </a:lnTo>
                              <a:lnTo>
                                <a:pt x="5935" y="6995"/>
                              </a:lnTo>
                              <a:lnTo>
                                <a:pt x="6013" y="6943"/>
                              </a:lnTo>
                              <a:lnTo>
                                <a:pt x="6088" y="6888"/>
                              </a:lnTo>
                              <a:lnTo>
                                <a:pt x="6163" y="6831"/>
                              </a:lnTo>
                              <a:lnTo>
                                <a:pt x="6237" y="6773"/>
                              </a:lnTo>
                              <a:lnTo>
                                <a:pt x="6308" y="6712"/>
                              </a:lnTo>
                              <a:lnTo>
                                <a:pt x="6379" y="6650"/>
                              </a:lnTo>
                              <a:lnTo>
                                <a:pt x="6447" y="6586"/>
                              </a:lnTo>
                              <a:lnTo>
                                <a:pt x="6516" y="6520"/>
                              </a:lnTo>
                              <a:lnTo>
                                <a:pt x="6582" y="6452"/>
                              </a:lnTo>
                              <a:lnTo>
                                <a:pt x="6646" y="6383"/>
                              </a:lnTo>
                              <a:lnTo>
                                <a:pt x="6710" y="6312"/>
                              </a:lnTo>
                              <a:lnTo>
                                <a:pt x="6770" y="6240"/>
                              </a:lnTo>
                              <a:lnTo>
                                <a:pt x="6829" y="6168"/>
                              </a:lnTo>
                              <a:lnTo>
                                <a:pt x="6885" y="6093"/>
                              </a:lnTo>
                              <a:lnTo>
                                <a:pt x="6940" y="6017"/>
                              </a:lnTo>
                              <a:lnTo>
                                <a:pt x="6992" y="5941"/>
                              </a:lnTo>
                              <a:lnTo>
                                <a:pt x="7044" y="5862"/>
                              </a:lnTo>
                              <a:lnTo>
                                <a:pt x="7093" y="5782"/>
                              </a:lnTo>
                              <a:lnTo>
                                <a:pt x="7140" y="5702"/>
                              </a:lnTo>
                              <a:lnTo>
                                <a:pt x="7185" y="5620"/>
                              </a:lnTo>
                              <a:lnTo>
                                <a:pt x="7228" y="5536"/>
                              </a:lnTo>
                              <a:lnTo>
                                <a:pt x="7269" y="5451"/>
                              </a:lnTo>
                              <a:lnTo>
                                <a:pt x="7308" y="5365"/>
                              </a:lnTo>
                              <a:lnTo>
                                <a:pt x="7345" y="5278"/>
                              </a:lnTo>
                              <a:lnTo>
                                <a:pt x="7381" y="5189"/>
                              </a:lnTo>
                              <a:lnTo>
                                <a:pt x="7414" y="5101"/>
                              </a:lnTo>
                              <a:lnTo>
                                <a:pt x="7446" y="5011"/>
                              </a:lnTo>
                              <a:lnTo>
                                <a:pt x="7474" y="4922"/>
                              </a:lnTo>
                              <a:lnTo>
                                <a:pt x="7500" y="4832"/>
                              </a:lnTo>
                              <a:lnTo>
                                <a:pt x="7524" y="4741"/>
                              </a:lnTo>
                              <a:lnTo>
                                <a:pt x="7546" y="4651"/>
                              </a:lnTo>
                              <a:lnTo>
                                <a:pt x="7566" y="4560"/>
                              </a:lnTo>
                              <a:lnTo>
                                <a:pt x="7582" y="4468"/>
                              </a:lnTo>
                              <a:lnTo>
                                <a:pt x="7598" y="4377"/>
                              </a:lnTo>
                              <a:lnTo>
                                <a:pt x="7611" y="4284"/>
                              </a:lnTo>
                              <a:lnTo>
                                <a:pt x="7621" y="4192"/>
                              </a:lnTo>
                              <a:lnTo>
                                <a:pt x="7628" y="4098"/>
                              </a:lnTo>
                              <a:lnTo>
                                <a:pt x="7635" y="4005"/>
                              </a:lnTo>
                              <a:lnTo>
                                <a:pt x="7638" y="3911"/>
                              </a:lnTo>
                              <a:lnTo>
                                <a:pt x="7639" y="3816"/>
                              </a:lnTo>
                              <a:lnTo>
                                <a:pt x="7638" y="3722"/>
                              </a:lnTo>
                              <a:lnTo>
                                <a:pt x="7635" y="3628"/>
                              </a:lnTo>
                              <a:lnTo>
                                <a:pt x="7628" y="3534"/>
                              </a:lnTo>
                              <a:lnTo>
                                <a:pt x="7621" y="3441"/>
                              </a:lnTo>
                              <a:lnTo>
                                <a:pt x="7611" y="3349"/>
                              </a:lnTo>
                              <a:lnTo>
                                <a:pt x="7599" y="3257"/>
                              </a:lnTo>
                              <a:lnTo>
                                <a:pt x="7583" y="3165"/>
                              </a:lnTo>
                              <a:lnTo>
                                <a:pt x="7567" y="3074"/>
                              </a:lnTo>
                              <a:lnTo>
                                <a:pt x="7547" y="2984"/>
                              </a:lnTo>
                              <a:lnTo>
                                <a:pt x="7525" y="2894"/>
                              </a:lnTo>
                              <a:lnTo>
                                <a:pt x="7501" y="2805"/>
                              </a:lnTo>
                              <a:lnTo>
                                <a:pt x="7476" y="2715"/>
                              </a:lnTo>
                              <a:lnTo>
                                <a:pt x="7448" y="2627"/>
                              </a:lnTo>
                              <a:lnTo>
                                <a:pt x="7416" y="2538"/>
                              </a:lnTo>
                              <a:lnTo>
                                <a:pt x="7383" y="2451"/>
                              </a:lnTo>
                              <a:lnTo>
                                <a:pt x="7349" y="2363"/>
                              </a:lnTo>
                              <a:lnTo>
                                <a:pt x="7311" y="2277"/>
                              </a:lnTo>
                              <a:lnTo>
                                <a:pt x="7272" y="2192"/>
                              </a:lnTo>
                              <a:lnTo>
                                <a:pt x="7231" y="2108"/>
                              </a:lnTo>
                              <a:lnTo>
                                <a:pt x="7188" y="2025"/>
                              </a:lnTo>
                              <a:lnTo>
                                <a:pt x="7142" y="1943"/>
                              </a:lnTo>
                              <a:lnTo>
                                <a:pt x="7095" y="1863"/>
                              </a:lnTo>
                              <a:lnTo>
                                <a:pt x="7046" y="1783"/>
                              </a:lnTo>
                              <a:lnTo>
                                <a:pt x="6995" y="1705"/>
                              </a:lnTo>
                              <a:lnTo>
                                <a:pt x="6942" y="1628"/>
                              </a:lnTo>
                              <a:lnTo>
                                <a:pt x="6888" y="1552"/>
                              </a:lnTo>
                              <a:lnTo>
                                <a:pt x="6830" y="1477"/>
                              </a:lnTo>
                              <a:lnTo>
                                <a:pt x="6771" y="1403"/>
                              </a:lnTo>
                              <a:lnTo>
                                <a:pt x="6711" y="1331"/>
                              </a:lnTo>
                              <a:lnTo>
                                <a:pt x="6647" y="1260"/>
                              </a:lnTo>
                              <a:lnTo>
                                <a:pt x="6583" y="1190"/>
                              </a:lnTo>
                              <a:lnTo>
                                <a:pt x="6516" y="1121"/>
                              </a:lnTo>
                              <a:lnTo>
                                <a:pt x="6447" y="1054"/>
                              </a:lnTo>
                              <a:lnTo>
                                <a:pt x="6379" y="989"/>
                              </a:lnTo>
                              <a:lnTo>
                                <a:pt x="6308" y="926"/>
                              </a:lnTo>
                              <a:lnTo>
                                <a:pt x="6235" y="865"/>
                              </a:lnTo>
                              <a:lnTo>
                                <a:pt x="6163" y="806"/>
                              </a:lnTo>
                              <a:lnTo>
                                <a:pt x="6089" y="749"/>
                              </a:lnTo>
                              <a:lnTo>
                                <a:pt x="6014" y="694"/>
                              </a:lnTo>
                              <a:lnTo>
                                <a:pt x="5936" y="641"/>
                              </a:lnTo>
                              <a:lnTo>
                                <a:pt x="5859" y="590"/>
                              </a:lnTo>
                              <a:lnTo>
                                <a:pt x="5780" y="541"/>
                              </a:lnTo>
                              <a:lnTo>
                                <a:pt x="5699" y="494"/>
                              </a:lnTo>
                              <a:lnTo>
                                <a:pt x="5617" y="449"/>
                              </a:lnTo>
                              <a:lnTo>
                                <a:pt x="5534" y="407"/>
                              </a:lnTo>
                              <a:lnTo>
                                <a:pt x="5450" y="365"/>
                              </a:lnTo>
                              <a:lnTo>
                                <a:pt x="5365" y="327"/>
                              </a:lnTo>
                              <a:lnTo>
                                <a:pt x="5278" y="290"/>
                              </a:lnTo>
                              <a:lnTo>
                                <a:pt x="5190" y="255"/>
                              </a:lnTo>
                              <a:lnTo>
                                <a:pt x="5103" y="222"/>
                              </a:lnTo>
                              <a:lnTo>
                                <a:pt x="5013" y="192"/>
                              </a:lnTo>
                              <a:lnTo>
                                <a:pt x="4925" y="163"/>
                              </a:lnTo>
                              <a:lnTo>
                                <a:pt x="4835" y="137"/>
                              </a:lnTo>
                              <a:lnTo>
                                <a:pt x="4746" y="113"/>
                              </a:lnTo>
                              <a:lnTo>
                                <a:pt x="4655" y="92"/>
                              </a:lnTo>
                              <a:lnTo>
                                <a:pt x="4563" y="73"/>
                              </a:lnTo>
                              <a:lnTo>
                                <a:pt x="4471" y="56"/>
                              </a:lnTo>
                              <a:lnTo>
                                <a:pt x="4380" y="41"/>
                              </a:lnTo>
                              <a:lnTo>
                                <a:pt x="4287" y="29"/>
                              </a:lnTo>
                              <a:lnTo>
                                <a:pt x="4193" y="19"/>
                              </a:lnTo>
                              <a:lnTo>
                                <a:pt x="4100" y="10"/>
                              </a:lnTo>
                              <a:lnTo>
                                <a:pt x="4005" y="5"/>
                              </a:lnTo>
                              <a:lnTo>
                                <a:pt x="3910" y="2"/>
                              </a:lnTo>
                              <a:lnTo>
                                <a:pt x="3815" y="0"/>
                              </a:lnTo>
                              <a:lnTo>
                                <a:pt x="3720" y="2"/>
                              </a:lnTo>
                              <a:lnTo>
                                <a:pt x="3626" y="5"/>
                              </a:lnTo>
                              <a:lnTo>
                                <a:pt x="3532" y="11"/>
                              </a:lnTo>
                              <a:lnTo>
                                <a:pt x="3438" y="19"/>
                              </a:lnTo>
                              <a:lnTo>
                                <a:pt x="3345" y="29"/>
                              </a:lnTo>
                              <a:lnTo>
                                <a:pt x="3254" y="41"/>
                              </a:lnTo>
                              <a:lnTo>
                                <a:pt x="3162" y="56"/>
                              </a:lnTo>
                              <a:lnTo>
                                <a:pt x="3070" y="73"/>
                              </a:lnTo>
                              <a:lnTo>
                                <a:pt x="2979" y="92"/>
                              </a:lnTo>
                              <a:lnTo>
                                <a:pt x="2889" y="114"/>
                              </a:lnTo>
                              <a:lnTo>
                                <a:pt x="2799" y="138"/>
                              </a:lnTo>
                              <a:lnTo>
                                <a:pt x="2710" y="163"/>
                              </a:lnTo>
                              <a:lnTo>
                                <a:pt x="2620" y="192"/>
                              </a:lnTo>
                              <a:lnTo>
                                <a:pt x="2532" y="222"/>
                              </a:lnTo>
                              <a:lnTo>
                                <a:pt x="2444" y="256"/>
                              </a:lnTo>
                              <a:lnTo>
                                <a:pt x="2357" y="291"/>
                              </a:lnTo>
                              <a:lnTo>
                                <a:pt x="2269" y="328"/>
                              </a:lnTo>
                              <a:lnTo>
                                <a:pt x="2184" y="367"/>
                              </a:lnTo>
                              <a:lnTo>
                                <a:pt x="2100" y="409"/>
                              </a:lnTo>
                              <a:lnTo>
                                <a:pt x="2017" y="452"/>
                              </a:lnTo>
                              <a:lnTo>
                                <a:pt x="1935" y="497"/>
                              </a:lnTo>
                              <a:lnTo>
                                <a:pt x="1854" y="544"/>
                              </a:lnTo>
                              <a:lnTo>
                                <a:pt x="1776" y="594"/>
                              </a:lnTo>
                              <a:lnTo>
                                <a:pt x="1698" y="644"/>
                              </a:lnTo>
                              <a:lnTo>
                                <a:pt x="1621" y="697"/>
                              </a:lnTo>
                              <a:lnTo>
                                <a:pt x="1545" y="752"/>
                              </a:lnTo>
                              <a:lnTo>
                                <a:pt x="1472" y="809"/>
                              </a:lnTo>
                              <a:lnTo>
                                <a:pt x="1399" y="867"/>
                              </a:lnTo>
                              <a:lnTo>
                                <a:pt x="1327" y="928"/>
                              </a:lnTo>
                              <a:lnTo>
                                <a:pt x="1257" y="990"/>
                              </a:lnTo>
                              <a:lnTo>
                                <a:pt x="1188" y="1055"/>
                              </a:lnTo>
                              <a:lnTo>
                                <a:pt x="1120" y="1121"/>
                              </a:lnTo>
                              <a:lnTo>
                                <a:pt x="1054" y="1188"/>
                              </a:lnTo>
                              <a:lnTo>
                                <a:pt x="989" y="1257"/>
                              </a:lnTo>
                              <a:lnTo>
                                <a:pt x="927" y="1327"/>
                              </a:lnTo>
                              <a:lnTo>
                                <a:pt x="867" y="1399"/>
                              </a:lnTo>
                              <a:lnTo>
                                <a:pt x="809" y="1471"/>
                              </a:lnTo>
                              <a:lnTo>
                                <a:pt x="752" y="1545"/>
                              </a:lnTo>
                              <a:lnTo>
                                <a:pt x="698" y="1620"/>
                              </a:lnTo>
                              <a:lnTo>
                                <a:pt x="645" y="1697"/>
                              </a:lnTo>
                              <a:lnTo>
                                <a:pt x="595" y="1776"/>
                              </a:lnTo>
                              <a:lnTo>
                                <a:pt x="546" y="1854"/>
                              </a:lnTo>
                              <a:lnTo>
                                <a:pt x="499" y="1935"/>
                              </a:lnTo>
                              <a:lnTo>
                                <a:pt x="454" y="2018"/>
                              </a:lnTo>
                              <a:lnTo>
                                <a:pt x="410" y="2101"/>
                              </a:lnTo>
                              <a:lnTo>
                                <a:pt x="370" y="2185"/>
                              </a:lnTo>
                              <a:lnTo>
                                <a:pt x="331" y="2272"/>
                              </a:lnTo>
                              <a:lnTo>
                                <a:pt x="293" y="2359"/>
                              </a:lnTo>
                              <a:lnTo>
                                <a:pt x="257" y="2447"/>
                              </a:lnTo>
                              <a:lnTo>
                                <a:pt x="225" y="2537"/>
                              </a:lnTo>
                              <a:lnTo>
                                <a:pt x="193" y="2625"/>
                              </a:lnTo>
                              <a:lnTo>
                                <a:pt x="165" y="2715"/>
                              </a:lnTo>
                              <a:lnTo>
                                <a:pt x="138" y="2806"/>
                              </a:lnTo>
                              <a:lnTo>
                                <a:pt x="114" y="2895"/>
                              </a:lnTo>
                              <a:lnTo>
                                <a:pt x="92" y="2986"/>
                              </a:lnTo>
                              <a:lnTo>
                                <a:pt x="73" y="3077"/>
                              </a:lnTo>
                              <a:lnTo>
                                <a:pt x="56" y="3168"/>
                              </a:lnTo>
                              <a:lnTo>
                                <a:pt x="41" y="3260"/>
                              </a:lnTo>
                              <a:lnTo>
                                <a:pt x="28" y="3352"/>
                              </a:lnTo>
                              <a:lnTo>
                                <a:pt x="18" y="3445"/>
                              </a:lnTo>
                              <a:lnTo>
                                <a:pt x="11" y="3538"/>
                              </a:lnTo>
                              <a:lnTo>
                                <a:pt x="4" y="3630"/>
                              </a:lnTo>
                              <a:lnTo>
                                <a:pt x="1" y="3723"/>
                              </a:lnTo>
                              <a:lnTo>
                                <a:pt x="0" y="3817"/>
                              </a:lnTo>
                              <a:lnTo>
                                <a:pt x="1" y="3900"/>
                              </a:lnTo>
                              <a:lnTo>
                                <a:pt x="3" y="3981"/>
                              </a:lnTo>
                              <a:lnTo>
                                <a:pt x="7" y="4062"/>
                              </a:lnTo>
                              <a:lnTo>
                                <a:pt x="13" y="4142"/>
                              </a:lnTo>
                              <a:lnTo>
                                <a:pt x="19" y="4221"/>
                              </a:lnTo>
                              <a:lnTo>
                                <a:pt x="28" y="4300"/>
                              </a:lnTo>
                              <a:lnTo>
                                <a:pt x="39" y="4378"/>
                              </a:lnTo>
                              <a:lnTo>
                                <a:pt x="50" y="4455"/>
                              </a:lnTo>
                              <a:lnTo>
                                <a:pt x="64" y="4531"/>
                              </a:lnTo>
                              <a:lnTo>
                                <a:pt x="78" y="4607"/>
                              </a:lnTo>
                              <a:lnTo>
                                <a:pt x="95" y="4681"/>
                              </a:lnTo>
                              <a:lnTo>
                                <a:pt x="113" y="4756"/>
                              </a:lnTo>
                              <a:lnTo>
                                <a:pt x="133" y="4828"/>
                              </a:lnTo>
                              <a:lnTo>
                                <a:pt x="154" y="4901"/>
                              </a:lnTo>
                              <a:lnTo>
                                <a:pt x="177" y="4972"/>
                              </a:lnTo>
                              <a:lnTo>
                                <a:pt x="201" y="5043"/>
                              </a:lnTo>
                              <a:lnTo>
                                <a:pt x="227" y="5113"/>
                              </a:lnTo>
                              <a:lnTo>
                                <a:pt x="254" y="5182"/>
                              </a:lnTo>
                              <a:lnTo>
                                <a:pt x="284" y="5250"/>
                              </a:lnTo>
                              <a:lnTo>
                                <a:pt x="313" y="5317"/>
                              </a:lnTo>
                              <a:lnTo>
                                <a:pt x="346" y="5384"/>
                              </a:lnTo>
                              <a:lnTo>
                                <a:pt x="379" y="5449"/>
                              </a:lnTo>
                              <a:lnTo>
                                <a:pt x="414" y="5513"/>
                              </a:lnTo>
                              <a:lnTo>
                                <a:pt x="450" y="5576"/>
                              </a:lnTo>
                              <a:lnTo>
                                <a:pt x="488" y="5638"/>
                              </a:lnTo>
                              <a:lnTo>
                                <a:pt x="527" y="5700"/>
                              </a:lnTo>
                              <a:lnTo>
                                <a:pt x="568" y="5761"/>
                              </a:lnTo>
                              <a:lnTo>
                                <a:pt x="610" y="5820"/>
                              </a:lnTo>
                              <a:lnTo>
                                <a:pt x="654" y="5879"/>
                              </a:lnTo>
                              <a:lnTo>
                                <a:pt x="700" y="5935"/>
                              </a:lnTo>
                              <a:lnTo>
                                <a:pt x="747" y="5992"/>
                              </a:lnTo>
                              <a:lnTo>
                                <a:pt x="795" y="6048"/>
                              </a:lnTo>
                              <a:lnTo>
                                <a:pt x="814" y="6071"/>
                              </a:lnTo>
                              <a:lnTo>
                                <a:pt x="835" y="6092"/>
                              </a:lnTo>
                              <a:lnTo>
                                <a:pt x="855" y="6112"/>
                              </a:lnTo>
                              <a:lnTo>
                                <a:pt x="876" y="6131"/>
                              </a:lnTo>
                              <a:lnTo>
                                <a:pt x="895" y="6148"/>
                              </a:lnTo>
                              <a:lnTo>
                                <a:pt x="915" y="6164"/>
                              </a:lnTo>
                              <a:lnTo>
                                <a:pt x="936" y="6178"/>
                              </a:lnTo>
                              <a:lnTo>
                                <a:pt x="955" y="6191"/>
                              </a:lnTo>
                              <a:lnTo>
                                <a:pt x="975" y="6202"/>
                              </a:lnTo>
                              <a:lnTo>
                                <a:pt x="994" y="6213"/>
                              </a:lnTo>
                              <a:lnTo>
                                <a:pt x="1013" y="6220"/>
                              </a:lnTo>
                              <a:lnTo>
                                <a:pt x="1032" y="6228"/>
                              </a:lnTo>
                              <a:lnTo>
                                <a:pt x="1049" y="6234"/>
                              </a:lnTo>
                              <a:lnTo>
                                <a:pt x="1068" y="6237"/>
                              </a:lnTo>
                              <a:lnTo>
                                <a:pt x="1085" y="6239"/>
                              </a:lnTo>
                              <a:lnTo>
                                <a:pt x="1103" y="6240"/>
                              </a:lnTo>
                              <a:lnTo>
                                <a:pt x="1115" y="6239"/>
                              </a:lnTo>
                              <a:lnTo>
                                <a:pt x="1129" y="6237"/>
                              </a:lnTo>
                              <a:lnTo>
                                <a:pt x="1166" y="6230"/>
                              </a:lnTo>
                              <a:lnTo>
                                <a:pt x="1189" y="6224"/>
                              </a:lnTo>
                              <a:lnTo>
                                <a:pt x="1215" y="6216"/>
                              </a:lnTo>
                              <a:lnTo>
                                <a:pt x="1273" y="6198"/>
                              </a:lnTo>
                              <a:close/>
                              <a:moveTo>
                                <a:pt x="2554" y="6214"/>
                              </a:moveTo>
                              <a:lnTo>
                                <a:pt x="2554" y="6214"/>
                              </a:lnTo>
                              <a:lnTo>
                                <a:pt x="2595" y="6184"/>
                              </a:lnTo>
                              <a:lnTo>
                                <a:pt x="2634" y="6154"/>
                              </a:lnTo>
                              <a:lnTo>
                                <a:pt x="2674" y="6123"/>
                              </a:lnTo>
                              <a:lnTo>
                                <a:pt x="2711" y="6093"/>
                              </a:lnTo>
                              <a:lnTo>
                                <a:pt x="2747" y="6061"/>
                              </a:lnTo>
                              <a:lnTo>
                                <a:pt x="2783" y="6028"/>
                              </a:lnTo>
                              <a:lnTo>
                                <a:pt x="2818" y="5997"/>
                              </a:lnTo>
                              <a:lnTo>
                                <a:pt x="2852" y="5963"/>
                              </a:lnTo>
                              <a:lnTo>
                                <a:pt x="2884" y="5929"/>
                              </a:lnTo>
                              <a:lnTo>
                                <a:pt x="2917" y="5895"/>
                              </a:lnTo>
                              <a:lnTo>
                                <a:pt x="2948" y="5860"/>
                              </a:lnTo>
                              <a:lnTo>
                                <a:pt x="2978" y="5825"/>
                              </a:lnTo>
                              <a:lnTo>
                                <a:pt x="3008" y="5789"/>
                              </a:lnTo>
                              <a:lnTo>
                                <a:pt x="3037" y="5753"/>
                              </a:lnTo>
                              <a:lnTo>
                                <a:pt x="3065" y="5716"/>
                              </a:lnTo>
                              <a:lnTo>
                                <a:pt x="3092" y="5679"/>
                              </a:lnTo>
                              <a:lnTo>
                                <a:pt x="3118" y="5640"/>
                              </a:lnTo>
                              <a:lnTo>
                                <a:pt x="3143" y="5602"/>
                              </a:lnTo>
                              <a:lnTo>
                                <a:pt x="3167" y="5563"/>
                              </a:lnTo>
                              <a:lnTo>
                                <a:pt x="3190" y="5524"/>
                              </a:lnTo>
                              <a:lnTo>
                                <a:pt x="3212" y="5484"/>
                              </a:lnTo>
                              <a:lnTo>
                                <a:pt x="3233" y="5444"/>
                              </a:lnTo>
                              <a:lnTo>
                                <a:pt x="3254" y="5402"/>
                              </a:lnTo>
                              <a:lnTo>
                                <a:pt x="3272" y="5362"/>
                              </a:lnTo>
                              <a:lnTo>
                                <a:pt x="3291" y="5319"/>
                              </a:lnTo>
                              <a:lnTo>
                                <a:pt x="3308" y="5278"/>
                              </a:lnTo>
                              <a:lnTo>
                                <a:pt x="3325" y="5235"/>
                              </a:lnTo>
                              <a:lnTo>
                                <a:pt x="3340" y="5191"/>
                              </a:lnTo>
                              <a:lnTo>
                                <a:pt x="3354" y="5148"/>
                              </a:lnTo>
                              <a:lnTo>
                                <a:pt x="3368" y="5103"/>
                              </a:lnTo>
                              <a:lnTo>
                                <a:pt x="3380" y="5059"/>
                              </a:lnTo>
                              <a:lnTo>
                                <a:pt x="3392" y="5013"/>
                              </a:lnTo>
                              <a:lnTo>
                                <a:pt x="3447" y="5051"/>
                              </a:lnTo>
                              <a:lnTo>
                                <a:pt x="3496" y="5085"/>
                              </a:lnTo>
                              <a:lnTo>
                                <a:pt x="3542" y="5118"/>
                              </a:lnTo>
                              <a:lnTo>
                                <a:pt x="3582" y="5150"/>
                              </a:lnTo>
                              <a:lnTo>
                                <a:pt x="3618" y="5178"/>
                              </a:lnTo>
                              <a:lnTo>
                                <a:pt x="3650" y="5207"/>
                              </a:lnTo>
                              <a:lnTo>
                                <a:pt x="3676" y="5232"/>
                              </a:lnTo>
                              <a:lnTo>
                                <a:pt x="3698" y="5256"/>
                              </a:lnTo>
                              <a:lnTo>
                                <a:pt x="3717" y="5279"/>
                              </a:lnTo>
                              <a:lnTo>
                                <a:pt x="3733" y="5302"/>
                              </a:lnTo>
                              <a:lnTo>
                                <a:pt x="3746" y="5326"/>
                              </a:lnTo>
                              <a:lnTo>
                                <a:pt x="3757" y="5349"/>
                              </a:lnTo>
                              <a:lnTo>
                                <a:pt x="3766" y="5373"/>
                              </a:lnTo>
                              <a:lnTo>
                                <a:pt x="3772" y="5397"/>
                              </a:lnTo>
                              <a:lnTo>
                                <a:pt x="3776" y="5421"/>
                              </a:lnTo>
                              <a:lnTo>
                                <a:pt x="3777" y="5445"/>
                              </a:lnTo>
                              <a:lnTo>
                                <a:pt x="3776" y="5479"/>
                              </a:lnTo>
                              <a:lnTo>
                                <a:pt x="3772" y="5512"/>
                              </a:lnTo>
                              <a:lnTo>
                                <a:pt x="3768" y="5546"/>
                              </a:lnTo>
                              <a:lnTo>
                                <a:pt x="3760" y="5581"/>
                              </a:lnTo>
                              <a:lnTo>
                                <a:pt x="3752" y="5617"/>
                              </a:lnTo>
                              <a:lnTo>
                                <a:pt x="3740" y="5654"/>
                              </a:lnTo>
                              <a:lnTo>
                                <a:pt x="3726" y="5692"/>
                              </a:lnTo>
                              <a:lnTo>
                                <a:pt x="3711" y="5730"/>
                              </a:lnTo>
                              <a:lnTo>
                                <a:pt x="3694" y="5768"/>
                              </a:lnTo>
                              <a:lnTo>
                                <a:pt x="3674" y="5808"/>
                              </a:lnTo>
                              <a:lnTo>
                                <a:pt x="3652" y="5848"/>
                              </a:lnTo>
                              <a:lnTo>
                                <a:pt x="3628" y="5889"/>
                              </a:lnTo>
                              <a:lnTo>
                                <a:pt x="3602" y="5931"/>
                              </a:lnTo>
                              <a:lnTo>
                                <a:pt x="3574" y="5974"/>
                              </a:lnTo>
                              <a:lnTo>
                                <a:pt x="3544" y="6017"/>
                              </a:lnTo>
                              <a:lnTo>
                                <a:pt x="3511" y="6061"/>
                              </a:lnTo>
                              <a:lnTo>
                                <a:pt x="3479" y="6104"/>
                              </a:lnTo>
                              <a:lnTo>
                                <a:pt x="3446" y="6144"/>
                              </a:lnTo>
                              <a:lnTo>
                                <a:pt x="3413" y="6181"/>
                              </a:lnTo>
                              <a:lnTo>
                                <a:pt x="3381" y="6216"/>
                              </a:lnTo>
                              <a:lnTo>
                                <a:pt x="3349" y="6248"/>
                              </a:lnTo>
                              <a:lnTo>
                                <a:pt x="3317" y="6277"/>
                              </a:lnTo>
                              <a:lnTo>
                                <a:pt x="3285" y="6303"/>
                              </a:lnTo>
                              <a:lnTo>
                                <a:pt x="3254" y="6326"/>
                              </a:lnTo>
                              <a:lnTo>
                                <a:pt x="3222" y="6347"/>
                              </a:lnTo>
                              <a:lnTo>
                                <a:pt x="3191" y="6366"/>
                              </a:lnTo>
                              <a:lnTo>
                                <a:pt x="3160" y="6381"/>
                              </a:lnTo>
                              <a:lnTo>
                                <a:pt x="3129" y="6393"/>
                              </a:lnTo>
                              <a:lnTo>
                                <a:pt x="3098" y="6403"/>
                              </a:lnTo>
                              <a:lnTo>
                                <a:pt x="3084" y="6407"/>
                              </a:lnTo>
                              <a:lnTo>
                                <a:pt x="3069" y="6409"/>
                              </a:lnTo>
                              <a:lnTo>
                                <a:pt x="3054" y="6413"/>
                              </a:lnTo>
                              <a:lnTo>
                                <a:pt x="3038" y="6414"/>
                              </a:lnTo>
                              <a:lnTo>
                                <a:pt x="3023" y="6415"/>
                              </a:lnTo>
                              <a:lnTo>
                                <a:pt x="3009" y="6415"/>
                              </a:lnTo>
                              <a:lnTo>
                                <a:pt x="2990" y="6415"/>
                              </a:lnTo>
                              <a:lnTo>
                                <a:pt x="2970" y="6412"/>
                              </a:lnTo>
                              <a:lnTo>
                                <a:pt x="2948" y="6408"/>
                              </a:lnTo>
                              <a:lnTo>
                                <a:pt x="2926" y="6403"/>
                              </a:lnTo>
                              <a:lnTo>
                                <a:pt x="2901" y="6395"/>
                              </a:lnTo>
                              <a:lnTo>
                                <a:pt x="2876" y="6387"/>
                              </a:lnTo>
                              <a:lnTo>
                                <a:pt x="2848" y="6376"/>
                              </a:lnTo>
                              <a:lnTo>
                                <a:pt x="2820" y="6365"/>
                              </a:lnTo>
                              <a:lnTo>
                                <a:pt x="2790" y="6350"/>
                              </a:lnTo>
                              <a:lnTo>
                                <a:pt x="2761" y="6335"/>
                              </a:lnTo>
                              <a:lnTo>
                                <a:pt x="2729" y="6319"/>
                              </a:lnTo>
                              <a:lnTo>
                                <a:pt x="2696" y="6300"/>
                              </a:lnTo>
                              <a:lnTo>
                                <a:pt x="2663" y="6281"/>
                              </a:lnTo>
                              <a:lnTo>
                                <a:pt x="2628" y="6260"/>
                              </a:lnTo>
                              <a:lnTo>
                                <a:pt x="2554" y="62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8CCD1" id="电话" o:spid="_x0000_s1026" style="position:absolute;margin-left:185.1pt;margin-top:-3.65pt;width:20.8pt;height:20.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9,7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" path="m4568,2540r,l4594,2506r26,-33l4644,2438r24,-37l4692,2365r22,-37l4736,2290r21,-39l4777,2211r20,-40l4815,2131r18,-42l4850,2046r17,-43l4882,1959r15,-45l4911,1870r13,-46l4936,1777r12,-46l4957,1684r10,-48l4975,1589r9,-49l4990,1492r6,-50l5001,1393r5,-50l5008,1293r3,-52l5012,1190r,-51l5089,1168r69,30l5222,1227r28,14l5278,1256r26,14l5328,1284r22,14l5370,1312r19,15l5406,1340r16,14l5435,1367r13,14l5459,1397r11,15l5480,1427r9,18l5497,1462r8,18l5512,1498r6,20l5523,1537r5,21l5531,1580r3,22l5535,1625r1,23l5538,1672r-2,42l5535,1757r-3,42l5528,1841r-7,42l5515,1924r-9,42l5497,2007r-11,42l5474,2089r-13,42l5446,2172r-16,41l5413,2253r-19,40l5376,2334r-21,40l5334,2410r-20,35l5293,2477r-21,29l5251,2533r-20,24l5209,2578r-21,19l5166,2613r-21,15l5124,2640r-22,8l5081,2655r-22,3l5037,2659r-17,l5000,2657r-20,-2l4959,2652r-48,-9l4856,2631r-60,-18l4727,2593r-75,-25l4568,2540xm1273,6198r,l1212,6120r-59,-79l1096,5964r-55,-77l988,5811r-50,-76l890,5660r-46,-74l799,5512r-41,-74l718,5365r-37,-72l646,5221r-33,-72l583,5078r-29,-70l527,4937r-25,-71l479,4795r-22,-72l438,4650r-18,-74l404,4503r-16,-74l375,4355r-11,-76l356,4204r-9,-77l341,4051r-4,-78l335,3896r-1,-79l335,3732r3,-86l344,3561r6,-85l360,3392r11,-84l385,3224r15,-83l418,3058r20,-82l459,2894r24,-82l509,2731r28,-82l568,2570r31,-81l633,2409r36,-79l706,2254r40,-76l787,2103r43,-74l875,1957r45,-72l968,1815r51,-69l1070,1678r54,-67l1179,1545r57,-64l1294,1418r61,-62l1417,1295r63,-58l1544,1180r66,-55l1676,1071r68,-51l1813,969r70,-48l1955,875r72,-44l2100,788r74,-41l2251,707r76,-37l2406,634r79,-34l2565,568r80,-30l2726,511r82,-27l2890,460r82,-22l3054,419r83,-18l3221,386r83,-14l3389,361r84,-10l3558,345r85,-6l3730,336r86,-1l3903,336r87,3l4075,345r85,6l4245,361r84,11l4414,385r83,15l4580,418r81,19l4743,459r81,23l4905,508r81,28l5066,565r79,32l5223,631r77,36l5377,704r75,39l5527,785r73,42l5672,872r71,46l5813,967r69,50l5949,1069r67,53l6081,1178r65,58l6210,1295r63,61l6333,1417r59,64l6448,1545r56,66l6558,1677r51,68l6659,1814r48,71l6754,1956r45,72l6842,2101r41,75l6923,2252r38,76l6997,2407r34,79l7063,2566r30,80l7121,2727r27,82l7172,2891r21,82l7213,3055r18,83l7247,3222r13,83l7272,3389r9,85l7288,3558r6,87l7297,3730r,86l7297,3901r-3,86l7288,4072r-7,84l7272,4240r-12,84l7247,4407r-16,83l7213,4573r-20,82l7172,4738r-24,81l7121,4901r-28,81l7063,5063r-32,80l6997,5223r-36,79l6923,5379r-40,76l6842,5530r-43,73l6754,5676r-47,71l6659,5817r-50,69l6558,5954r-54,67l6448,6085r-56,64l6333,6212r-60,62l6210,6334r-63,59l6083,6450r-66,56l5950,6559r-67,51l5814,6661r-70,48l5672,6756r-72,45l5527,6843r-76,42l5376,6924r-78,38l5220,6998r-79,34l5060,7065r-81,29l4899,7123r-81,26l4736,7173r-82,22l4572,7215r-83,17l4406,7248r-83,13l4239,7272r-83,10l4071,7290r-85,4l3901,7298r-85,1l3713,7298r-101,-4l3513,7290r-95,-8l3326,7272r-91,-11l3146,7247r-84,-15l2979,7215r-40,-10l2900,7195r-40,-11l2822,7172r-38,-11l2748,7148r-37,-12l2676,7122r-36,-13l2606,7093r-34,-14l2539,7064r-33,-17l2475,7031r-32,-17l2414,6996r-30,-17l2357,6961r-28,-18l2303,6924r-25,-20l2254,6886r-24,-20l2208,6846r-21,-20l2167,6805r-19,-21l2130,6762r-18,-20l2096,6720r-16,-23l2066,6675r-13,-23l2041,6628r-12,-23l2019,6581r-10,-24l2002,6533r-8,-25l1988,6483r-6,-27l1978,6431r-4,-26l1972,6379r-2,-27l1970,6325r,-24l1972,6278r2,-24l1979,6231r4,-23l1989,6187r7,-23l2004,6141r9,-22l2024,6096r12,-24l2049,6049r15,-24l2079,6001r18,-25l2116,5950r38,33l2189,6013r17,12l2222,6037r17,10l2254,6057r15,7l2285,6072r14,5l2313,6082r13,3l2339,6088r12,1l2364,6090r10,-1l2384,6088r11,-3l2407,6082r12,-5l2432,6072r29,-14l2491,6039r33,-23l2560,5989r38,-31l2639,5924r39,-37l2717,5849r40,-41l2796,5764r39,-46l2874,5671r40,-50l2945,5576r31,-46l3004,5483r29,-49l3060,5384r25,-52l3110,5280r23,-55l3155,5173r19,-47l3190,5083r13,-37l3213,5013r7,-28l3224,4963r2,-18l3225,4940r-1,-5l3219,4921r-8,-17l3199,4884r-15,-21l3165,4838r-22,-29l3118,4779r-13,-17l3092,4747r-11,-17l3070,4714r-10,-16l3051,4681r-8,-15l3036,4650r-6,-17l3024,4617r-5,-17l3015,4584r-3,-16l3010,4551r-1,-17l3009,4517r,-21l3010,4473r2,-24l3014,4423r9,-52l3034,4314r14,-59l3065,4192r20,-67l3109,4055r27,-74l3165,3905r32,-81l3232,3740r38,-88l3310,3561r44,-94l3401,3368r55,-108l3507,3161r49,-91l3602,2987r44,-75l3687,2846r39,-58l3745,2762r18,-24l3780,2716r17,-21l3814,2675r17,-19l3850,2637r17,-16l3885,2605r17,-16l3920,2575r18,-12l3956,2551r18,-11l3992,2530r18,-9l4029,2513r18,-7l4066,2500r25,-6l4122,2489r36,-4l4189,2480r29,-4l4248,2469r28,-9l4302,2452r26,-10l4353,2430r24,-13l4400,2403r22,-16l4444,2370r20,-18l4482,2333r19,-21l4518,2290r16,-23l4562,2217r27,-53l4616,2108r25,-60l4666,1984r23,-68l4712,1847r22,-75l4754,1699r18,-71l4786,1560r12,-65l4808,1433r6,-59l4819,1317r1,-28l4820,1262r-1,-40l4817,1183r-5,-33l4807,1119r-8,-27l4795,1080r-6,-11l4784,1058r-6,-10l4773,1039r-8,-7l4759,1025r-8,-8l4742,1012r-10,-7l4722,1001r-12,-5l4698,991r-15,-4l4654,980r-34,-4l4583,973r-42,-1l4476,973r-64,2l4351,977r-59,4l4237,987r-53,6l4133,1001r-48,9l4039,1021r-43,11l3957,1044r-37,14l3885,1072r-32,15l3825,1104r-26,18l3783,1134r-16,13l3748,1163r-18,17l3689,1221r-46,49l3593,1326r-54,63l3481,1461r-65,80l3351,1626r-66,87l3219,1804r-68,93l3084,1994r-68,99l2949,2196r-69,105l2819,2399r-61,99l2700,2597r-58,101l2585,2799r-55,103l2478,3004r-52,104l2375,3212r-49,106l2278,3424r-46,107l2186,3638r-42,109l2101,3857r-40,109l2021,4075r-36,106l1952,4283r-32,99l1891,4477r-26,92l1841,4656r-22,85l1801,4822r-17,78l1771,4975r-12,70l1751,5113r-6,64l1741,5237r-1,58l1741,5317r1,22l1745,5362r4,22l1755,5407r6,23l1769,5454r9,24l1789,5503r12,26l1815,5558r16,31l1850,5622r20,35l1914,5731r-31,42l1852,5814r-27,42l1799,5897r-23,42l1754,5979r-19,42l1718,6061r-16,40l1690,6142r-10,41l1670,6224r-7,41l1658,6306r-4,41l1653,6389r1,35l1655,6458r4,32l1663,6523r6,33l1674,6589r8,31l1690,6652r10,32l1711,6714r13,30l1737,6774r15,30l1767,6833r17,29l1802,6890r20,27l1841,6946r22,27l1886,6999r24,27l1934,7052r26,26l1988,7103r28,24l2045,7152r31,24l2108,7199r34,24l2175,7246r35,22l2248,7290r37,22l2323,7333r39,20l2402,7372r40,19l2483,7409r43,17l2569,7444r42,15l2656,7475r45,15l2747,7504r46,13l2840,7529r48,12l2937,7553r49,10l3036,7574r50,9l3139,7591r51,8l3244,7607r53,6l3352,7619r56,5l3463,7629r57,3l3578,7635r58,2l3695,7639r60,2l3815,7641r94,-2l4002,7636r93,-6l4186,7622r92,-10l4370,7599r92,-14l4552,7567r91,-19l4734,7526r90,-24l4914,7476r89,-29l5093,7416r88,-33l5271,7347r87,-37l5445,7270r85,-40l5613,7186r83,-45l5777,7094r79,-49l5935,6995r78,-52l6088,6888r75,-57l6237,6773r71,-61l6379,6650r68,-64l6516,6520r66,-68l6646,6383r64,-71l6770,6240r59,-72l6885,6093r55,-76l6992,5941r52,-79l7093,5782r47,-80l7185,5620r43,-84l7269,5451r39,-86l7345,5278r36,-89l7414,5101r32,-90l7474,4922r26,-90l7524,4741r22,-90l7566,4560r16,-92l7598,4377r13,-93l7621,4192r7,-94l7635,4005r3,-94l7639,3816r-1,-94l7635,3628r-7,-94l7621,3441r-10,-92l7599,3257r-16,-92l7567,3074r-20,-90l7525,2894r-24,-89l7476,2715r-28,-88l7416,2538r-33,-87l7349,2363r-38,-86l7272,2192r-41,-84l7188,2025r-46,-82l7095,1863r-49,-80l6995,1705r-53,-77l6888,1552r-58,-75l6771,1403r-60,-72l6647,1260r-64,-70l6516,1121r-69,-67l6379,989r-71,-63l6235,865r-72,-59l6089,749r-75,-55l5936,641r-77,-51l5780,541r-81,-47l5617,449r-83,-42l5450,365r-85,-38l5278,290r-88,-35l5103,222r-90,-30l4925,163r-90,-26l4746,113,4655,92,4563,73,4471,56,4380,41,4287,29,4193,19r-93,-9l4005,5,3910,2,3815,r-95,2l3626,5r-94,6l3438,19r-93,10l3254,41r-92,15l3070,73r-91,19l2889,114r-90,24l2710,163r-90,29l2532,222r-88,34l2357,291r-88,37l2184,367r-84,42l2017,452r-82,45l1854,544r-78,50l1698,644r-77,53l1545,752r-73,57l1399,867r-72,61l1257,990r-69,65l1120,1121r-66,67l989,1257r-62,70l867,1399r-58,72l752,1545r-54,75l645,1697r-50,79l546,1854r-47,81l454,2018r-44,83l370,2185r-39,87l293,2359r-36,88l225,2537r-32,88l165,2715r-27,91l114,2895r-22,91l73,3077r-17,91l41,3260r-13,92l18,3445r-7,93l4,3630r-3,93l,3817r1,83l3,3981r4,81l13,4142r6,79l28,4300r11,78l50,4455r14,76l78,4607r17,74l113,4756r20,72l154,4901r23,71l201,5043r26,70l254,5182r30,68l313,5317r33,67l379,5449r35,64l450,5576r38,62l527,5700r41,61l610,5820r44,59l700,5935r47,57l795,6048r19,23l835,6092r20,20l876,6131r19,17l915,6164r21,14l955,6191r20,11l994,6213r19,7l1032,6228r17,6l1068,6237r17,2l1103,6240r12,-1l1129,6237r37,-7l1189,6224r26,-8l1273,6198xm2554,6214r,l2595,6184r39,-30l2674,6123r37,-30l2747,6061r36,-33l2818,5997r34,-34l2884,5929r33,-34l2948,5860r30,-35l3008,5789r29,-36l3065,5716r27,-37l3118,5640r25,-38l3167,5563r23,-39l3212,5484r21,-40l3254,5402r18,-40l3291,5319r17,-41l3325,5235r15,-44l3354,5148r14,-45l3380,5059r12,-46l3447,5051r49,34l3542,5118r40,32l3618,5178r32,29l3676,5232r22,24l3717,5279r16,23l3746,5326r11,23l3766,5373r6,24l3776,5421r1,24l3776,5479r-4,33l3768,5546r-8,35l3752,5617r-12,37l3726,5692r-15,38l3694,5768r-20,40l3652,5848r-24,41l3602,5931r-28,43l3544,6017r-33,44l3479,6104r-33,40l3413,6181r-32,35l3349,6248r-32,29l3285,6303r-31,23l3222,6347r-31,19l3160,6381r-31,12l3098,6403r-14,4l3069,6409r-15,4l3038,6414r-15,1l3009,6415r-19,l2970,6412r-22,-4l2926,6403r-25,-8l2876,6387r-28,-11l2820,6365r-30,-15l2761,6335r-32,-16l2696,6300r-33,-19l2628,6260r-74,-46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0BAE4E79" wp14:editId="390539D2">
                <wp:simplePos x="0" y="0"/>
                <wp:positionH relativeFrom="column">
                  <wp:posOffset>-998220</wp:posOffset>
                </wp:positionH>
                <wp:positionV relativeFrom="paragraph">
                  <wp:posOffset>7696200</wp:posOffset>
                </wp:positionV>
                <wp:extent cx="7345680" cy="1882140"/>
                <wp:effectExtent l="0" t="0" r="7620" b="381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680" cy="1882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A6C" w:rsidRPr="007016C0" w:rsidRDefault="001E04C3" w:rsidP="00982A73">
                            <w:pPr>
                              <w:pStyle w:val="Web"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Microsoft YaHei" w:eastAsia="新細明體" w:hAnsi="Microsoft YaHei" w:cstheme="minorBidi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</w:pPr>
                            <w:r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1</w:t>
                            </w:r>
                            <w:r w:rsidR="007061A4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>.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Web Layout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熟悉</w:t>
                            </w:r>
                            <w:r w:rsid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HTML</w:t>
                            </w:r>
                            <w:r w:rsidR="007016C0">
                              <w:rPr>
                                <w:rFonts w:ascii="Microsoft YaHei" w:eastAsia="新細明體" w:hAnsi="Microsoft YaHei" w:cstheme="minorBidi" w:hint="eastAsia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  <w:t>、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CSS 完成網頁架構與開發、熟悉</w:t>
                            </w:r>
                            <w:r w:rsid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Boots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trap並自行開發 RWD 網站</w:t>
                            </w:r>
                            <w:r w:rsidR="007016C0">
                              <w:rPr>
                                <w:rFonts w:ascii="Microsoft YaHei" w:eastAsia="新細明體" w:hAnsi="Microsoft YaHei" w:cstheme="minorBidi" w:hint="eastAsia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  <w:t>。</w:t>
                            </w:r>
                          </w:p>
                          <w:p w:rsidR="00420233" w:rsidRDefault="001E04C3" w:rsidP="00982A73">
                            <w:pPr>
                              <w:pStyle w:val="Web"/>
                              <w:spacing w:before="0" w:beforeAutospacing="0" w:after="0" w:afterAutospacing="0" w:line="400" w:lineRule="exact"/>
                              <w:ind w:left="240" w:hangingChars="100" w:hanging="240"/>
                              <w:jc w:val="both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2</w:t>
                            </w:r>
                            <w:r w:rsidR="007061A4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>.</w:t>
                            </w:r>
                            <w:r w:rsid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JavaScript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7061A4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有效掌握 JavaScript 基本語法操控網頁元素完成互動效果、運用各種 jQuery Plugin </w:t>
                            </w:r>
                          </w:p>
                          <w:p w:rsidR="00420233" w:rsidRDefault="000C1A6C" w:rsidP="00420233">
                            <w:pPr>
                              <w:pStyle w:val="Web"/>
                              <w:spacing w:before="0" w:beforeAutospacing="0" w:after="0" w:afterAutospacing="0" w:line="400" w:lineRule="exact"/>
                              <w:ind w:leftChars="100" w:left="210"/>
                              <w:jc w:val="both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及 jQuery UI 發互動功能、使用 Ajax 串接後端 API 資料 及 撈取各種 Open Data 資料，並即時</w:t>
                            </w:r>
                          </w:p>
                          <w:p w:rsidR="000C1A6C" w:rsidRPr="00982A73" w:rsidRDefault="000C1A6C" w:rsidP="00420233">
                            <w:pPr>
                              <w:pStyle w:val="Web"/>
                              <w:spacing w:before="0" w:beforeAutospacing="0" w:after="0" w:afterAutospacing="0" w:line="400" w:lineRule="exact"/>
                              <w:ind w:leftChars="100" w:left="210"/>
                              <w:jc w:val="both"/>
                              <w:rPr>
                                <w:rFonts w:ascii="Microsoft YaHei" w:eastAsia="新細明體" w:hAnsi="Microsoft YaHei" w:cstheme="minorBidi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</w:pPr>
                            <w:r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呈現至網頁中</w:t>
                            </w:r>
                            <w:r w:rsidR="00982A73">
                              <w:rPr>
                                <w:rFonts w:ascii="Microsoft YaHei" w:eastAsia="新細明體" w:hAnsi="Microsoft YaHei" w:cstheme="minorBidi" w:hint="eastAsia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  <w:t>。</w:t>
                            </w:r>
                          </w:p>
                          <w:p w:rsidR="000C1A6C" w:rsidRPr="00982A73" w:rsidRDefault="001E04C3" w:rsidP="00982A73">
                            <w:pPr>
                              <w:pStyle w:val="Web"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Microsoft YaHei" w:eastAsia="新細明體" w:hAnsi="Microsoft YaHei" w:cstheme="minorBidi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</w:pPr>
                            <w:r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3.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PHP/MySql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7061A4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314483" w:rsidRPr="0031448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>運用php串接資料邏輯鍊的能力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，</w:t>
                            </w:r>
                            <w:r w:rsidR="00616DB2" w:rsidRPr="00616DB2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了解 SQL 語法及資料庫運用</w:t>
                            </w:r>
                            <w:r w:rsidR="00982A73">
                              <w:rPr>
                                <w:rFonts w:ascii="Microsoft YaHei" w:eastAsia="新細明體" w:hAnsi="Microsoft YaHei" w:cstheme="minorBidi" w:hint="eastAsia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  <w:t>。</w:t>
                            </w:r>
                          </w:p>
                          <w:p w:rsidR="000C1A6C" w:rsidRPr="007016C0" w:rsidRDefault="001E04C3" w:rsidP="00982A73">
                            <w:pPr>
                              <w:pStyle w:val="Web"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Microsoft YaHei" w:eastAsia="新細明體" w:hAnsi="Microsoft YaHei" w:cstheme="minorBidi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</w:pPr>
                            <w:r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4.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資料視覺化: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7061A4" w:rsidRP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熟悉Microsoft PowerBI 視覺化工具將資料視覺化、熟悉js</w:t>
                            </w:r>
                            <w:r w:rsidR="00982A7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library</w:t>
                            </w:r>
                            <w:r w:rsidR="000C1A6C" w:rsidRPr="00982A7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如morris.js、c3.js</w:t>
                            </w:r>
                            <w:r w:rsidR="007016C0">
                              <w:rPr>
                                <w:rFonts w:ascii="Microsoft YaHei" w:eastAsia="新細明體" w:hAnsi="Microsoft YaHei" w:cstheme="minorBidi" w:hint="eastAsia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  <w:t>。</w:t>
                            </w:r>
                          </w:p>
                          <w:p w:rsidR="007A2439" w:rsidRDefault="007A2439">
                            <w:pPr>
                              <w:spacing w:line="360" w:lineRule="exact"/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4E79" id="文本框 50" o:spid="_x0000_s1031" type="#_x0000_t202" style="position:absolute;left:0;text-align:left;margin-left:-78.6pt;margin-top:606pt;width:578.4pt;height:148.2pt;z-index: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" fillcolor="white [3212]" stroked="f" strokeweight=".5pt">
                <v:textbox>
                  <w:txbxContent>
                    <w:p w:rsidR="000C1A6C" w:rsidRPr="007016C0" w:rsidRDefault="001E04C3" w:rsidP="00982A73">
                      <w:pPr>
                        <w:pStyle w:val="Web"/>
                        <w:spacing w:before="0" w:beforeAutospacing="0" w:after="0" w:afterAutospacing="0" w:line="400" w:lineRule="exact"/>
                        <w:jc w:val="both"/>
                        <w:rPr>
                          <w:rFonts w:ascii="Microsoft YaHei" w:eastAsia="新細明體" w:hAnsi="Microsoft YaHei" w:cstheme="minorBidi"/>
                          <w:bCs/>
                          <w:color w:val="000000"/>
                          <w:kern w:val="24"/>
                          <w:lang w:eastAsia="zh-TW"/>
                        </w:rPr>
                      </w:pPr>
                      <w:r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1</w:t>
                      </w:r>
                      <w:r w:rsidR="007061A4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>.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Web Layout</w:t>
                      </w:r>
                      <w:r w:rsidR="000C1A6C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熟悉</w:t>
                      </w:r>
                      <w:r w:rsid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HTML</w:t>
                      </w:r>
                      <w:r w:rsidR="007016C0">
                        <w:rPr>
                          <w:rFonts w:ascii="Microsoft YaHei" w:eastAsia="新細明體" w:hAnsi="Microsoft YaHei" w:cstheme="minorBidi" w:hint="eastAsia"/>
                          <w:bCs/>
                          <w:color w:val="000000"/>
                          <w:kern w:val="24"/>
                          <w:lang w:eastAsia="zh-TW"/>
                        </w:rPr>
                        <w:t>、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CSS 完成網頁架構與開發、熟悉</w:t>
                      </w:r>
                      <w:r w:rsid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Boots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trap並自行開發 RWD 網站</w:t>
                      </w:r>
                      <w:r w:rsidR="007016C0">
                        <w:rPr>
                          <w:rFonts w:ascii="Microsoft YaHei" w:eastAsia="新細明體" w:hAnsi="Microsoft YaHei" w:cstheme="minorBidi" w:hint="eastAsia"/>
                          <w:bCs/>
                          <w:color w:val="000000"/>
                          <w:kern w:val="24"/>
                          <w:lang w:eastAsia="zh-TW"/>
                        </w:rPr>
                        <w:t>。</w:t>
                      </w:r>
                    </w:p>
                    <w:p w:rsidR="00420233" w:rsidRDefault="001E04C3" w:rsidP="00982A73">
                      <w:pPr>
                        <w:pStyle w:val="Web"/>
                        <w:spacing w:before="0" w:beforeAutospacing="0" w:after="0" w:afterAutospacing="0" w:line="400" w:lineRule="exact"/>
                        <w:ind w:left="240" w:hangingChars="100" w:hanging="240"/>
                        <w:jc w:val="both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2</w:t>
                      </w:r>
                      <w:r w:rsidR="007061A4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>.</w:t>
                      </w:r>
                      <w:r w:rsid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JavaScript</w:t>
                      </w:r>
                      <w:r w:rsidR="000C1A6C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7061A4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有效掌握 JavaScript 基本語法操控網頁元素完成互動效果、運用各種 jQuery Plugin </w:t>
                      </w:r>
                    </w:p>
                    <w:p w:rsidR="00420233" w:rsidRDefault="000C1A6C" w:rsidP="00420233">
                      <w:pPr>
                        <w:pStyle w:val="Web"/>
                        <w:spacing w:before="0" w:beforeAutospacing="0" w:after="0" w:afterAutospacing="0" w:line="400" w:lineRule="exact"/>
                        <w:ind w:leftChars="100" w:left="210"/>
                        <w:jc w:val="both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及 jQuery UI 發互動功能、使用 Ajax 串接後端 API 資料 及 撈取各種 Open Data 資料，並即時</w:t>
                      </w:r>
                    </w:p>
                    <w:p w:rsidR="000C1A6C" w:rsidRPr="00982A73" w:rsidRDefault="000C1A6C" w:rsidP="00420233">
                      <w:pPr>
                        <w:pStyle w:val="Web"/>
                        <w:spacing w:before="0" w:beforeAutospacing="0" w:after="0" w:afterAutospacing="0" w:line="400" w:lineRule="exact"/>
                        <w:ind w:leftChars="100" w:left="210"/>
                        <w:jc w:val="both"/>
                        <w:rPr>
                          <w:rFonts w:ascii="Microsoft YaHei" w:eastAsia="新細明體" w:hAnsi="Microsoft YaHei" w:cstheme="minorBidi"/>
                          <w:bCs/>
                          <w:color w:val="000000"/>
                          <w:kern w:val="24"/>
                          <w:lang w:eastAsia="zh-TW"/>
                        </w:rPr>
                      </w:pPr>
                      <w:r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呈現至網頁中</w:t>
                      </w:r>
                      <w:r w:rsidR="00982A73">
                        <w:rPr>
                          <w:rFonts w:ascii="Microsoft YaHei" w:eastAsia="新細明體" w:hAnsi="Microsoft YaHei" w:cstheme="minorBidi" w:hint="eastAsia"/>
                          <w:bCs/>
                          <w:color w:val="000000"/>
                          <w:kern w:val="24"/>
                          <w:lang w:eastAsia="zh-TW"/>
                        </w:rPr>
                        <w:t>。</w:t>
                      </w:r>
                    </w:p>
                    <w:p w:rsidR="000C1A6C" w:rsidRPr="00982A73" w:rsidRDefault="001E04C3" w:rsidP="00982A73">
                      <w:pPr>
                        <w:pStyle w:val="Web"/>
                        <w:spacing w:before="0" w:beforeAutospacing="0" w:after="0" w:afterAutospacing="0" w:line="400" w:lineRule="exact"/>
                        <w:jc w:val="both"/>
                        <w:rPr>
                          <w:rFonts w:ascii="Microsoft YaHei" w:eastAsia="新細明體" w:hAnsi="Microsoft YaHei" w:cstheme="minorBidi"/>
                          <w:bCs/>
                          <w:color w:val="000000"/>
                          <w:kern w:val="24"/>
                          <w:lang w:eastAsia="zh-TW"/>
                        </w:rPr>
                      </w:pPr>
                      <w:r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3.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PHP/MySql</w:t>
                      </w:r>
                      <w:r w:rsidR="000C1A6C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7061A4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314483" w:rsidRPr="0031448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>運用php串接資料邏輯鍊的能力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，</w:t>
                      </w:r>
                      <w:r w:rsidR="00616DB2" w:rsidRPr="00616DB2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了解 SQL 語法及資料庫運用</w:t>
                      </w:r>
                      <w:r w:rsidR="00982A73">
                        <w:rPr>
                          <w:rFonts w:ascii="Microsoft YaHei" w:eastAsia="新細明體" w:hAnsi="Microsoft YaHei" w:cstheme="minorBidi" w:hint="eastAsia"/>
                          <w:bCs/>
                          <w:color w:val="000000"/>
                          <w:kern w:val="24"/>
                          <w:lang w:eastAsia="zh-TW"/>
                        </w:rPr>
                        <w:t>。</w:t>
                      </w:r>
                    </w:p>
                    <w:p w:rsidR="000C1A6C" w:rsidRPr="007016C0" w:rsidRDefault="001E04C3" w:rsidP="00982A73">
                      <w:pPr>
                        <w:pStyle w:val="Web"/>
                        <w:spacing w:before="0" w:beforeAutospacing="0" w:after="0" w:afterAutospacing="0" w:line="400" w:lineRule="exact"/>
                        <w:jc w:val="both"/>
                        <w:rPr>
                          <w:rFonts w:ascii="Microsoft YaHei" w:eastAsia="新細明體" w:hAnsi="Microsoft YaHei" w:cstheme="minorBidi"/>
                          <w:bCs/>
                          <w:color w:val="000000"/>
                          <w:kern w:val="24"/>
                          <w:lang w:eastAsia="zh-TW"/>
                        </w:rPr>
                      </w:pPr>
                      <w:r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4.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資料視覺化:</w:t>
                      </w:r>
                      <w:r w:rsidR="000C1A6C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7061A4" w:rsidRP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熟悉Microsoft PowerBI 視覺化工具將資料視覺化、熟悉js</w:t>
                      </w:r>
                      <w:r w:rsidR="00982A7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library</w:t>
                      </w:r>
                      <w:r w:rsidR="000C1A6C" w:rsidRPr="00982A7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如morris.js、c3.js</w:t>
                      </w:r>
                      <w:r w:rsidR="007016C0">
                        <w:rPr>
                          <w:rFonts w:ascii="Microsoft YaHei" w:eastAsia="新細明體" w:hAnsi="Microsoft YaHei" w:cstheme="minorBidi" w:hint="eastAsia"/>
                          <w:bCs/>
                          <w:color w:val="000000"/>
                          <w:kern w:val="24"/>
                          <w:lang w:eastAsia="zh-TW"/>
                        </w:rPr>
                        <w:t>。</w:t>
                      </w:r>
                    </w:p>
                    <w:p w:rsidR="007A2439" w:rsidRDefault="007A2439">
                      <w:pPr>
                        <w:spacing w:line="360" w:lineRule="exact"/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887FA2B" wp14:editId="33950509">
                <wp:simplePos x="0" y="0"/>
                <wp:positionH relativeFrom="column">
                  <wp:posOffset>-934720</wp:posOffset>
                </wp:positionH>
                <wp:positionV relativeFrom="paragraph">
                  <wp:posOffset>7646035</wp:posOffset>
                </wp:positionV>
                <wp:extent cx="7151370" cy="0"/>
                <wp:effectExtent l="0" t="0" r="0" b="0"/>
                <wp:wrapNone/>
                <wp:docPr id="228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2F7DB9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03C65" id="直接连接符 15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6pt,602.05pt" to="489.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" strokecolor="#2f7db9" strokeweight="1.75pt">
                <v:stroke dashstyle="1 1" joinstyle="miter"/>
              </v:lin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6EEF3B2" wp14:editId="4807F42A">
                <wp:simplePos x="0" y="0"/>
                <wp:positionH relativeFrom="column">
                  <wp:posOffset>-551815</wp:posOffset>
                </wp:positionH>
                <wp:positionV relativeFrom="paragraph">
                  <wp:posOffset>7164705</wp:posOffset>
                </wp:positionV>
                <wp:extent cx="2571115" cy="452120"/>
                <wp:effectExtent l="0" t="0" r="635" b="508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452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Pr="005258E0" w:rsidRDefault="007061A4">
                            <w:pPr>
                              <w:spacing w:line="480" w:lineRule="exact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</w:pPr>
                            <w:r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技能</w:t>
                            </w:r>
                            <w:r w:rsidR="001E04C3" w:rsidRPr="005258E0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 xml:space="preserve">   </w:t>
                            </w:r>
                            <w:r w:rsidR="001E7AD5" w:rsidRPr="005258E0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70C0"/>
                                <w:kern w:val="24"/>
                                <w:sz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EF3B2" id="文本框 47" o:spid="_x0000_s1032" type="#_x0000_t202" style="position:absolute;left:0;text-align:left;margin-left:-43.45pt;margin-top:564.15pt;width:202.45pt;height:35.6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" fillcolor="white [3212]" stroked="f" strokeweight=".5pt">
                <v:textbox>
                  <w:txbxContent>
                    <w:p w:rsidR="007A2439" w:rsidRPr="005258E0" w:rsidRDefault="007061A4">
                      <w:pPr>
                        <w:spacing w:line="480" w:lineRule="exact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</w:pPr>
                      <w:r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>技能</w:t>
                      </w:r>
                      <w:r w:rsidR="001E04C3" w:rsidRPr="005258E0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70C0"/>
                          <w:kern w:val="24"/>
                          <w:sz w:val="32"/>
                        </w:rPr>
                        <w:t xml:space="preserve">   </w:t>
                      </w:r>
                      <w:r w:rsidR="001E7AD5" w:rsidRPr="005258E0">
                        <w:rPr>
                          <w:rFonts w:ascii="Microsoft YaHei" w:eastAsia="Microsoft YaHei" w:hAnsi="Microsoft YaHei"/>
                          <w:b/>
                          <w:bCs/>
                          <w:color w:val="0070C0"/>
                          <w:kern w:val="24"/>
                          <w:sz w:val="3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42EDCE0" wp14:editId="44DC739D">
                <wp:simplePos x="0" y="0"/>
                <wp:positionH relativeFrom="column">
                  <wp:posOffset>-879475</wp:posOffset>
                </wp:positionH>
                <wp:positionV relativeFrom="paragraph">
                  <wp:posOffset>7223760</wp:posOffset>
                </wp:positionV>
                <wp:extent cx="330835" cy="338455"/>
                <wp:effectExtent l="0" t="0" r="0" b="444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384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FD71C" id="圆角矩形 20" o:spid="_x0000_s1026" style="position:absolute;margin-left:-69.25pt;margin-top:568.8pt;width:26.05pt;height:26.6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" fillcolor="#2e74b5 [2404]" stroked="f" strokeweight="1pt">
                <v:stroke joinstyle="miter"/>
              </v:roundrect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4C19C9" wp14:editId="7A86265B">
                <wp:simplePos x="0" y="0"/>
                <wp:positionH relativeFrom="column">
                  <wp:posOffset>-975360</wp:posOffset>
                </wp:positionH>
                <wp:positionV relativeFrom="paragraph">
                  <wp:posOffset>1973580</wp:posOffset>
                </wp:positionV>
                <wp:extent cx="7222490" cy="5181600"/>
                <wp:effectExtent l="0" t="0" r="0" b="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2490" cy="518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7A2439" w:rsidRPr="007016C0" w:rsidRDefault="000C1A6C">
                            <w:pPr>
                              <w:pStyle w:val="Web"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201</w:t>
                            </w:r>
                            <w:r w:rsidRPr="007016C0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>6</w:t>
                            </w: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.11-目前</w:t>
                            </w:r>
                            <w:r w:rsidR="001E04C3"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1E04C3" w:rsidRPr="007016C0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r w:rsidR="00C056A0"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資訊工業策進會</w:t>
                            </w:r>
                            <w:r w:rsidR="001E04C3"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r w:rsidR="00C056A0"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副工程師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開發銀髮健腦遊戲平台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1E7AD5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使用 Html5(採用p</w:t>
                            </w: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haser.js遊戲框架)開發健腦小遊戲(1/3)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圖形化報表 - c3.js 呈現遊戲紀錄</w:t>
                            </w:r>
                          </w:p>
                          <w:p w:rsidR="00DA55E4" w:rsidRPr="001E7AD5" w:rsidRDefault="00DA55E4" w:rsidP="00DA55E4">
                            <w:pPr>
                              <w:pStyle w:val="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利</w:t>
                            </w:r>
                            <w:r w:rsidRPr="001E7AD5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用 AJAX 撈取JSON資料並顯示在網頁上(JSON資料以PHP撈取印出)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1E7AD5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HTML5 + CSS 完成R</w:t>
                            </w: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WD頁面架構和布局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此專案使團隊得到與新北市政府關懷老人銀髮族議題等合作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開發教育品質管理平台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圖形化報表 - 使用MS的Power BI視覺化工具呈現多個教育儀錶板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頁面以Boo</w:t>
                            </w:r>
                            <w:bookmarkStart w:id="0" w:name="_GoBack"/>
                            <w:bookmarkEnd w:id="0"/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tstrap刻版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此專案替公司爭取與越南政府合作機會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越南觀光DEMO平台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圖形化報表 - 使用Morris.js圖表呈現各個觀光數據儀錶板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頁面以Bootstrap刻版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此專案替公司爭取與越南政府合作機會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公司展示場地問卷調查&amp;儀錶板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儀錶板天氣與濕度介接API、撈取資料庫資料呈現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以CSS進度調功能供訪客下一步填寫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以PHP、AJAX新增資料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共三個平台供展示場地進行問卷調查與帳號查詢，並製作儀錶板觀看遊玩人數與遊玩紀錄。</w:t>
                            </w:r>
                          </w:p>
                          <w:p w:rsidR="00DA55E4" w:rsidRPr="007016C0" w:rsidRDefault="00DA55E4" w:rsidP="00DA55E4">
                            <w:pPr>
                              <w:pStyle w:val="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:rsidR="00DA55E4" w:rsidRPr="007016C0" w:rsidRDefault="00DA55E4" w:rsidP="00DA55E4">
                            <w:pPr>
                              <w:pStyle w:val="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新細明體" w:hAnsi="Microsoft YaHei" w:cstheme="minorBidi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</w:pPr>
                          </w:p>
                          <w:p w:rsidR="007A2439" w:rsidRPr="007016C0" w:rsidRDefault="007A2439" w:rsidP="00DA55E4">
                            <w:pPr>
                              <w:pStyle w:val="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新細明體" w:hAnsi="Microsoft YaHei" w:cstheme="minorBidi"/>
                                <w:bCs/>
                                <w:color w:val="000000"/>
                                <w:kern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C19C9" id="Rectangle 3" o:spid="_x0000_s1033" style="position:absolute;left:0;text-align:left;margin-left:-76.8pt;margin-top:155.4pt;width:568.7pt;height:408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" fillcolor="white [3212]" stroked="f">
                <v:textbox>
                  <w:txbxContent>
                    <w:p w:rsidR="007A2439" w:rsidRPr="007016C0" w:rsidRDefault="000C1A6C">
                      <w:pPr>
                        <w:pStyle w:val="Web"/>
                        <w:spacing w:before="0" w:beforeAutospacing="0" w:after="0" w:afterAutospacing="0" w:line="400" w:lineRule="exact"/>
                        <w:jc w:val="both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201</w:t>
                      </w:r>
                      <w:r w:rsidRPr="007016C0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>6</w:t>
                      </w: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.11-目前</w:t>
                      </w:r>
                      <w:r w:rsidR="001E04C3"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="001E04C3" w:rsidRPr="007016C0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    </w:t>
                      </w:r>
                      <w:r w:rsidR="00C056A0"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資訊工業策進會</w:t>
                      </w:r>
                      <w:r w:rsidR="001E04C3"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     </w:t>
                      </w:r>
                      <w:r w:rsidR="00C056A0"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副工程師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開發銀髮健腦遊戲平台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1E7AD5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使用 Html5(採用p</w:t>
                      </w: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haser.js遊戲框架)開發健腦小遊戲(1/3)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圖形化報表 - c3.js 呈現遊戲紀錄</w:t>
                      </w:r>
                    </w:p>
                    <w:p w:rsidR="00DA55E4" w:rsidRPr="001E7AD5" w:rsidRDefault="00DA55E4" w:rsidP="00DA55E4">
                      <w:pPr>
                        <w:pStyle w:val="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利</w:t>
                      </w:r>
                      <w:r w:rsidRPr="001E7AD5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用 AJAX 撈取JSON資料並顯示在網頁上(JSON資料以PHP撈取印出)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1E7AD5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HTML5 + CSS 完成R</w:t>
                      </w: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WD頁面架構和布局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此專案使團隊得到與新北市政府關懷老人銀髮族議題等合作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開發教育品質管理平台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圖形化報表 - 使用MS的Power BI視覺化工具呈現多個教育儀錶板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頁面以Boo</w:t>
                      </w:r>
                      <w:bookmarkStart w:id="1" w:name="_GoBack"/>
                      <w:bookmarkEnd w:id="1"/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tstrap刻版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此專案替公司爭取與越南政府合作機會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越南觀光DEMO平台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圖形化報表 - 使用Morris.js圖表呈現各個觀光數據儀錶板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頁面以Bootstrap刻版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此專案替公司爭取與越南政府合作機會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公司展示場地問卷調查&amp;儀錶板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儀錶板天氣與濕度介接API、撈取資料庫資料呈現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以CSS進度調功能供訪客下一步填寫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以PHP、AJAX新增資料</w:t>
                      </w:r>
                    </w:p>
                    <w:p w:rsidR="00DA55E4" w:rsidRPr="007016C0" w:rsidRDefault="00DA55E4" w:rsidP="00DA55E4">
                      <w:pPr>
                        <w:pStyle w:val="Web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共三個平台供展示場地進行問卷調查與帳號查詢，並製作儀錶板觀看遊玩人數與遊玩紀錄。</w:t>
                      </w:r>
                    </w:p>
                    <w:p w:rsidR="00DA55E4" w:rsidRPr="007016C0" w:rsidRDefault="00DA55E4" w:rsidP="00DA55E4">
                      <w:pPr>
                        <w:pStyle w:val="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</w:p>
                    <w:p w:rsidR="00DA55E4" w:rsidRPr="007016C0" w:rsidRDefault="00DA55E4" w:rsidP="00DA55E4">
                      <w:pPr>
                        <w:pStyle w:val="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新細明體" w:hAnsi="Microsoft YaHei" w:cstheme="minorBidi"/>
                          <w:bCs/>
                          <w:color w:val="000000"/>
                          <w:kern w:val="24"/>
                          <w:lang w:eastAsia="zh-TW"/>
                        </w:rPr>
                      </w:pPr>
                    </w:p>
                    <w:p w:rsidR="007A2439" w:rsidRPr="007016C0" w:rsidRDefault="007A2439" w:rsidP="00DA55E4">
                      <w:pPr>
                        <w:pStyle w:val="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新細明體" w:hAnsi="Microsoft YaHei" w:cstheme="minorBidi"/>
                          <w:bCs/>
                          <w:color w:val="000000"/>
                          <w:kern w:val="24"/>
                          <w:lang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77A784F" wp14:editId="00661CEF">
                <wp:simplePos x="0" y="0"/>
                <wp:positionH relativeFrom="column">
                  <wp:posOffset>-970280</wp:posOffset>
                </wp:positionH>
                <wp:positionV relativeFrom="paragraph">
                  <wp:posOffset>1936750</wp:posOffset>
                </wp:positionV>
                <wp:extent cx="715137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2F7DB9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6980" id="直接连接符 5" o:spid="_x0000_s1026" style="position:absolute;z-index:25133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4pt,152.5pt" to="486.7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" strokecolor="#2f7db9" strokeweight="1.75pt">
                <v:stroke dashstyle="1 1" joinstyle="miter"/>
              </v:lin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6870B312" wp14:editId="4692A6DC">
                <wp:simplePos x="0" y="0"/>
                <wp:positionH relativeFrom="column">
                  <wp:posOffset>-889000</wp:posOffset>
                </wp:positionH>
                <wp:positionV relativeFrom="paragraph">
                  <wp:posOffset>1523365</wp:posOffset>
                </wp:positionV>
                <wp:extent cx="325755" cy="320040"/>
                <wp:effectExtent l="0" t="0" r="0" b="381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20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B247F" id="圆角矩形 35" o:spid="_x0000_s1026" style="position:absolute;margin-left:-70pt;margin-top:119.95pt;width:25.65pt;height:25.2pt;z-index:25143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" fillcolor="#2e74b5 [2404]" stroked="f" strokeweight="1pt">
                <v:stroke joinstyle="miter"/>
              </v:roundrect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03182EAD" wp14:editId="51C353C6">
                <wp:simplePos x="0" y="0"/>
                <wp:positionH relativeFrom="column">
                  <wp:posOffset>-947420</wp:posOffset>
                </wp:positionH>
                <wp:positionV relativeFrom="paragraph">
                  <wp:posOffset>939800</wp:posOffset>
                </wp:positionV>
                <wp:extent cx="7151370" cy="721360"/>
                <wp:effectExtent l="0" t="0" r="11430" b="25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2439" w:rsidRPr="00420233" w:rsidRDefault="001E04C3">
                            <w:pPr>
                              <w:pStyle w:val="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016C0">
                              <w:rPr>
                                <w:rFonts w:ascii="微軟正黑體 Light" w:eastAsia="微軟正黑體 Light" w:hAnsi="微軟正黑體 Light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0C1A6C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國立中央大學</w:t>
                            </w:r>
                            <w:r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r w:rsidR="000C1A6C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資訊工程學系</w:t>
                            </w:r>
                            <w:r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r w:rsidR="000C1A6C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碩士201</w:t>
                            </w:r>
                            <w:r w:rsidR="00DA55E4" w:rsidRPr="0042023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>5</w:t>
                            </w:r>
                            <w:r w:rsidR="000C1A6C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.09</w:t>
                            </w:r>
                            <w:r w:rsidR="007016C0" w:rsidRPr="0042023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7016C0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-</w:t>
                            </w:r>
                            <w:r w:rsidR="007016C0" w:rsidRPr="00420233"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0C1A6C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201</w:t>
                            </w:r>
                            <w:r w:rsidR="00DA55E4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7</w:t>
                            </w:r>
                            <w:r w:rsidR="000C1A6C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.6</w:t>
                            </w:r>
                          </w:p>
                          <w:p w:rsidR="007A2439" w:rsidRPr="00420233" w:rsidRDefault="000C1A6C" w:rsidP="000C1A6C">
                            <w:pPr>
                              <w:pStyle w:val="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firstLineChars="100" w:firstLine="240"/>
                              <w:jc w:val="both"/>
                              <w:textAlignment w:val="baseline"/>
                              <w:rPr>
                                <w:rFonts w:ascii="Microsoft YaHei" w:eastAsia="Microsoft YaHei" w:hAnsi="Microsoft YaHei"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國立海洋大學     資訊工程學系     學士201</w:t>
                            </w:r>
                            <w:r w:rsidR="00DA55E4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1</w:t>
                            </w:r>
                            <w:r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.09</w:t>
                            </w:r>
                            <w:r w:rsidR="007016C0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 xml:space="preserve"> - </w:t>
                            </w:r>
                            <w:r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201</w:t>
                            </w:r>
                            <w:r w:rsidR="00DA55E4"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5</w:t>
                            </w:r>
                            <w:r w:rsidRPr="00420233">
                              <w:rPr>
                                <w:rFonts w:ascii="Microsoft YaHei" w:eastAsia="Microsoft YaHei" w:hAnsi="Microsoft YaHei" w:cstheme="minorBidi" w:hint="eastAsia"/>
                                <w:bCs/>
                                <w:color w:val="000000"/>
                                <w:kern w:val="24"/>
                              </w:rPr>
                              <w:t>.6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82EAD" id="矩形 1" o:spid="_x0000_s1034" style="position:absolute;left:0;text-align:left;margin-left:-74.6pt;margin-top:74pt;width:563.1pt;height:56.8pt;z-index: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" fillcolor="white [3212]" stroked="f">
                <v:textbox>
                  <w:txbxContent>
                    <w:p w:rsidR="007A2439" w:rsidRPr="00420233" w:rsidRDefault="001E04C3">
                      <w:pPr>
                        <w:pStyle w:val="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7016C0">
                        <w:rPr>
                          <w:rFonts w:ascii="微軟正黑體 Light" w:eastAsia="微軟正黑體 Light" w:hAnsi="微軟正黑體 Light" w:cstheme="minorBidi" w:hint="eastAsia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="000C1A6C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國立中央大學</w:t>
                      </w:r>
                      <w:r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    </w:t>
                      </w:r>
                      <w:r w:rsidR="000C1A6C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資訊工程學系</w:t>
                      </w:r>
                      <w:r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    </w:t>
                      </w:r>
                      <w:r w:rsidR="000C1A6C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碩士201</w:t>
                      </w:r>
                      <w:r w:rsidR="00DA55E4" w:rsidRPr="0042023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>5</w:t>
                      </w:r>
                      <w:r w:rsidR="000C1A6C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.09</w:t>
                      </w:r>
                      <w:r w:rsidR="007016C0" w:rsidRPr="0042023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7016C0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-</w:t>
                      </w:r>
                      <w:r w:rsidR="007016C0" w:rsidRPr="00420233"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0C1A6C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201</w:t>
                      </w:r>
                      <w:r w:rsidR="00DA55E4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7</w:t>
                      </w:r>
                      <w:r w:rsidR="000C1A6C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.6</w:t>
                      </w:r>
                    </w:p>
                    <w:p w:rsidR="007A2439" w:rsidRPr="00420233" w:rsidRDefault="000C1A6C" w:rsidP="000C1A6C">
                      <w:pPr>
                        <w:pStyle w:val="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firstLineChars="100" w:firstLine="240"/>
                        <w:jc w:val="both"/>
                        <w:textAlignment w:val="baseline"/>
                        <w:rPr>
                          <w:rFonts w:ascii="Microsoft YaHei" w:eastAsia="Microsoft YaHei" w:hAnsi="Microsoft YaHei" w:cstheme="minorBidi"/>
                          <w:bCs/>
                          <w:color w:val="000000"/>
                          <w:kern w:val="24"/>
                        </w:rPr>
                      </w:pPr>
                      <w:r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國立海洋大學     資訊工程學系     學士201</w:t>
                      </w:r>
                      <w:r w:rsidR="00DA55E4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1</w:t>
                      </w:r>
                      <w:r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.09</w:t>
                      </w:r>
                      <w:r w:rsidR="007016C0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 xml:space="preserve"> - </w:t>
                      </w:r>
                      <w:r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201</w:t>
                      </w:r>
                      <w:r w:rsidR="00DA55E4"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5</w:t>
                      </w:r>
                      <w:r w:rsidRPr="00420233">
                        <w:rPr>
                          <w:rFonts w:ascii="Microsoft YaHei" w:eastAsia="Microsoft YaHei" w:hAnsi="Microsoft YaHei" w:cstheme="minorBidi" w:hint="eastAsia"/>
                          <w:bCs/>
                          <w:color w:val="000000"/>
                          <w:kern w:val="24"/>
                        </w:rPr>
                        <w:t>.6</w:t>
                      </w:r>
                    </w:p>
                  </w:txbxContent>
                </v:textbox>
              </v:rect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71C439" wp14:editId="2081A1C4">
                <wp:simplePos x="0" y="0"/>
                <wp:positionH relativeFrom="column">
                  <wp:posOffset>-948690</wp:posOffset>
                </wp:positionH>
                <wp:positionV relativeFrom="paragraph">
                  <wp:posOffset>930910</wp:posOffset>
                </wp:positionV>
                <wp:extent cx="7151370" cy="0"/>
                <wp:effectExtent l="0" t="0" r="114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2F7DB9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9CCC" id="直接连接符 1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7pt,73.3pt" to="488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" strokecolor="#2f7db9" strokeweight="1.75pt">
                <v:stroke dashstyle="1 1" joinstyle="miter"/>
              </v:lin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2252607" wp14:editId="06309F8E">
                <wp:simplePos x="0" y="0"/>
                <wp:positionH relativeFrom="column">
                  <wp:posOffset>-903605</wp:posOffset>
                </wp:positionH>
                <wp:positionV relativeFrom="paragraph">
                  <wp:posOffset>503555</wp:posOffset>
                </wp:positionV>
                <wp:extent cx="320675" cy="328295"/>
                <wp:effectExtent l="0" t="0" r="3175" b="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82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4B04D" id="圆角矩形 10" o:spid="_x0000_s1026" style="position:absolute;margin-left:-71.15pt;margin-top:39.65pt;width:25.25pt;height:25.8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" fillcolor="#2e74b5 [2404]" stroked="f" strokeweight="1pt">
                <v:stroke joinstyle="miter"/>
              </v:roundrect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1265C93B" wp14:editId="65E58A36">
                <wp:simplePos x="0" y="0"/>
                <wp:positionH relativeFrom="column">
                  <wp:posOffset>-1257300</wp:posOffset>
                </wp:positionH>
                <wp:positionV relativeFrom="paragraph">
                  <wp:posOffset>-1036320</wp:posOffset>
                </wp:positionV>
                <wp:extent cx="7728585" cy="1455420"/>
                <wp:effectExtent l="0" t="0" r="571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585" cy="145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ECE" id="矩形 6" o:spid="_x0000_s1026" style="position:absolute;margin-left:-99pt;margin-top:-81.6pt;width:608.55pt;height:114.6pt;z-index:25125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" fillcolor="#5b9bd5 [3204]" stroked="f" strokeweight="1pt"/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56049B" wp14:editId="43FB73C4">
                <wp:simplePos x="0" y="0"/>
                <wp:positionH relativeFrom="column">
                  <wp:posOffset>1315720</wp:posOffset>
                </wp:positionH>
                <wp:positionV relativeFrom="paragraph">
                  <wp:posOffset>-104775</wp:posOffset>
                </wp:positionV>
                <wp:extent cx="994410" cy="290195"/>
                <wp:effectExtent l="0" t="0" r="1524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01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Default="000C1A6C">
                            <w:pPr>
                              <w:spacing w:line="340" w:lineRule="exact"/>
                              <w:rPr>
                                <w:rFonts w:ascii="Microsoft YaHei" w:eastAsia="Microsoft YaHei" w:hAnsi="Microsoft YaHei" w:cs="Microsoft YaHe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1991.12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6049B" id="文本框 23" o:spid="_x0000_s1035" type="#_x0000_t202" style="position:absolute;left:0;text-align:left;margin-left:103.6pt;margin-top:-8.25pt;width:78.3pt;height:2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" fillcolor="#5b9bd5 [3204]" stroked="f" strokeweight=".5pt">
                <v:textbox>
                  <w:txbxContent>
                    <w:p w:rsidR="007A2439" w:rsidRDefault="000C1A6C">
                      <w:pPr>
                        <w:spacing w:line="340" w:lineRule="exact"/>
                        <w:rPr>
                          <w:rFonts w:ascii="Microsoft YaHei" w:eastAsia="Microsoft YaHei" w:hAnsi="Microsoft YaHei" w:cs="Microsoft YaHe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FFFFFF" w:themeColor="background1"/>
                          <w:sz w:val="22"/>
                          <w:szCs w:val="22"/>
                        </w:rPr>
                        <w:t>1991.12</w:t>
                      </w:r>
                    </w:p>
                  </w:txbxContent>
                </v:textbox>
              </v:shap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950EA8" wp14:editId="115FFE74">
                <wp:simplePos x="0" y="0"/>
                <wp:positionH relativeFrom="column">
                  <wp:posOffset>981710</wp:posOffset>
                </wp:positionH>
                <wp:positionV relativeFrom="paragraph">
                  <wp:posOffset>-45720</wp:posOffset>
                </wp:positionV>
                <wp:extent cx="249555" cy="249555"/>
                <wp:effectExtent l="0" t="0" r="17145" b="17145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9555" cy="249555"/>
                        </a:xfrm>
                        <a:custGeom>
                          <a:avLst/>
                          <a:gdLst>
                            <a:gd name="T0" fmla="*/ 179947 w 3280"/>
                            <a:gd name="T1" fmla="*/ 1800397 h 3280"/>
                            <a:gd name="T2" fmla="*/ 0 w 3280"/>
                            <a:gd name="T3" fmla="*/ 792065 h 3280"/>
                            <a:gd name="T4" fmla="*/ 108078 w 3280"/>
                            <a:gd name="T5" fmla="*/ 1512224 h 3280"/>
                            <a:gd name="T6" fmla="*/ 1475783 w 3280"/>
                            <a:gd name="T7" fmla="*/ 1692263 h 3280"/>
                            <a:gd name="T8" fmla="*/ 1688647 w 3280"/>
                            <a:gd name="T9" fmla="*/ 792065 h 3280"/>
                            <a:gd name="T10" fmla="*/ 1799468 w 3280"/>
                            <a:gd name="T11" fmla="*/ 1620357 h 3280"/>
                            <a:gd name="T12" fmla="*/ 1395685 w 3280"/>
                            <a:gd name="T13" fmla="*/ 1228442 h 3280"/>
                            <a:gd name="T14" fmla="*/ 1385261 w 3280"/>
                            <a:gd name="T15" fmla="*/ 1390916 h 3280"/>
                            <a:gd name="T16" fmla="*/ 1182821 w 3280"/>
                            <a:gd name="T17" fmla="*/ 1485876 h 3280"/>
                            <a:gd name="T18" fmla="*/ 986964 w 3280"/>
                            <a:gd name="T19" fmla="*/ 1414519 h 3280"/>
                            <a:gd name="T20" fmla="*/ 1100528 w 3280"/>
                            <a:gd name="T21" fmla="*/ 1305288 h 3280"/>
                            <a:gd name="T22" fmla="*/ 1178981 w 3280"/>
                            <a:gd name="T23" fmla="*/ 1389819 h 3280"/>
                            <a:gd name="T24" fmla="*/ 1252496 w 3280"/>
                            <a:gd name="T25" fmla="*/ 1304739 h 3280"/>
                            <a:gd name="T26" fmla="*/ 1177335 w 3280"/>
                            <a:gd name="T27" fmla="*/ 1221855 h 3280"/>
                            <a:gd name="T28" fmla="*/ 1134543 w 3280"/>
                            <a:gd name="T29" fmla="*/ 1118661 h 3280"/>
                            <a:gd name="T30" fmla="*/ 1206412 w 3280"/>
                            <a:gd name="T31" fmla="*/ 1101096 h 3280"/>
                            <a:gd name="T32" fmla="*/ 1211349 w 3280"/>
                            <a:gd name="T33" fmla="*/ 1012723 h 3280"/>
                            <a:gd name="T34" fmla="*/ 1124119 w 3280"/>
                            <a:gd name="T35" fmla="*/ 1013821 h 3280"/>
                            <a:gd name="T36" fmla="*/ 951304 w 3280"/>
                            <a:gd name="T37" fmla="*/ 1046206 h 3280"/>
                            <a:gd name="T38" fmla="*/ 1171849 w 3280"/>
                            <a:gd name="T39" fmla="*/ 899101 h 3280"/>
                            <a:gd name="T40" fmla="*/ 1381969 w 3280"/>
                            <a:gd name="T41" fmla="*/ 1044560 h 3280"/>
                            <a:gd name="T42" fmla="*/ 1301323 w 3280"/>
                            <a:gd name="T43" fmla="*/ 1163671 h 3280"/>
                            <a:gd name="T44" fmla="*/ 1395685 w 3280"/>
                            <a:gd name="T45" fmla="*/ 1228442 h 3280"/>
                            <a:gd name="T46" fmla="*/ 387873 w 3280"/>
                            <a:gd name="T47" fmla="*/ 1475996 h 3280"/>
                            <a:gd name="T48" fmla="*/ 591959 w 3280"/>
                            <a:gd name="T49" fmla="*/ 1198801 h 3280"/>
                            <a:gd name="T50" fmla="*/ 699488 w 3280"/>
                            <a:gd name="T51" fmla="*/ 1069809 h 3280"/>
                            <a:gd name="T52" fmla="*/ 632557 w 3280"/>
                            <a:gd name="T53" fmla="*/ 1007234 h 3280"/>
                            <a:gd name="T54" fmla="*/ 557396 w 3280"/>
                            <a:gd name="T55" fmla="*/ 1078591 h 3280"/>
                            <a:gd name="T56" fmla="*/ 433957 w 3280"/>
                            <a:gd name="T57" fmla="*/ 976496 h 3280"/>
                            <a:gd name="T58" fmla="*/ 628168 w 3280"/>
                            <a:gd name="T59" fmla="*/ 899101 h 3280"/>
                            <a:gd name="T60" fmla="*/ 830059 w 3280"/>
                            <a:gd name="T61" fmla="*/ 976496 h 3280"/>
                            <a:gd name="T62" fmla="*/ 826219 w 3280"/>
                            <a:gd name="T63" fmla="*/ 1163671 h 3280"/>
                            <a:gd name="T64" fmla="*/ 652307 w 3280"/>
                            <a:gd name="T65" fmla="*/ 1312972 h 3280"/>
                            <a:gd name="T66" fmla="*/ 860782 w 3280"/>
                            <a:gd name="T67" fmla="*/ 1347553 h 3280"/>
                            <a:gd name="T68" fmla="*/ 0 w 3280"/>
                            <a:gd name="T69" fmla="*/ 323852 h 3280"/>
                            <a:gd name="T70" fmla="*/ 252364 w 3280"/>
                            <a:gd name="T71" fmla="*/ 143812 h 3280"/>
                            <a:gd name="T72" fmla="*/ 396102 w 3280"/>
                            <a:gd name="T73" fmla="*/ 647704 h 3280"/>
                            <a:gd name="T74" fmla="*/ 539840 w 3280"/>
                            <a:gd name="T75" fmla="*/ 143812 h 3280"/>
                            <a:gd name="T76" fmla="*/ 1259628 w 3280"/>
                            <a:gd name="T77" fmla="*/ 503892 h 3280"/>
                            <a:gd name="T78" fmla="*/ 1547652 w 3280"/>
                            <a:gd name="T79" fmla="*/ 503892 h 3280"/>
                            <a:gd name="T80" fmla="*/ 1619521 w 3280"/>
                            <a:gd name="T81" fmla="*/ 143812 h 3280"/>
                            <a:gd name="T82" fmla="*/ 1799468 w 3280"/>
                            <a:gd name="T83" fmla="*/ 720159 h 3280"/>
                            <a:gd name="T84" fmla="*/ 0 w 3280"/>
                            <a:gd name="T85" fmla="*/ 323852 h 3280"/>
                            <a:gd name="T86" fmla="*/ 1295836 w 3280"/>
                            <a:gd name="T87" fmla="*/ 467664 h 3280"/>
                            <a:gd name="T88" fmla="*/ 1403914 w 3280"/>
                            <a:gd name="T89" fmla="*/ 0 h 3280"/>
                            <a:gd name="T90" fmla="*/ 1511443 w 3280"/>
                            <a:gd name="T91" fmla="*/ 467664 h 3280"/>
                            <a:gd name="T92" fmla="*/ 396102 w 3280"/>
                            <a:gd name="T93" fmla="*/ 575798 h 3280"/>
                            <a:gd name="T94" fmla="*/ 288025 w 3280"/>
                            <a:gd name="T95" fmla="*/ 108134 h 3280"/>
                            <a:gd name="T96" fmla="*/ 504180 w 3280"/>
                            <a:gd name="T97" fmla="*/ 108134 h 3280"/>
                            <a:gd name="T98" fmla="*/ 396102 w 3280"/>
                            <a:gd name="T99" fmla="*/ 575798 h 328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3280" h="3280">
                              <a:moveTo>
                                <a:pt x="2952" y="3280"/>
                              </a:moveTo>
                              <a:cubicBezTo>
                                <a:pt x="328" y="3280"/>
                                <a:pt x="328" y="3280"/>
                                <a:pt x="328" y="3280"/>
                              </a:cubicBezTo>
                              <a:cubicBezTo>
                                <a:pt x="147" y="3280"/>
                                <a:pt x="0" y="3133"/>
                                <a:pt x="0" y="2952"/>
                              </a:cubicBezTo>
                              <a:cubicBezTo>
                                <a:pt x="0" y="1443"/>
                                <a:pt x="0" y="1443"/>
                                <a:pt x="0" y="1443"/>
                              </a:cubicBezTo>
                              <a:cubicBezTo>
                                <a:pt x="203" y="1443"/>
                                <a:pt x="203" y="1443"/>
                                <a:pt x="203" y="1443"/>
                              </a:cubicBezTo>
                              <a:cubicBezTo>
                                <a:pt x="202" y="2013"/>
                                <a:pt x="197" y="2755"/>
                                <a:pt x="197" y="2755"/>
                              </a:cubicBezTo>
                              <a:cubicBezTo>
                                <a:pt x="197" y="2936"/>
                                <a:pt x="410" y="3083"/>
                                <a:pt x="591" y="3083"/>
                              </a:cubicBezTo>
                              <a:cubicBezTo>
                                <a:pt x="2690" y="3083"/>
                                <a:pt x="2690" y="3083"/>
                                <a:pt x="2690" y="3083"/>
                              </a:cubicBezTo>
                              <a:cubicBezTo>
                                <a:pt x="2871" y="3083"/>
                                <a:pt x="3083" y="2936"/>
                                <a:pt x="3083" y="2755"/>
                              </a:cubicBezTo>
                              <a:cubicBezTo>
                                <a:pt x="3083" y="2755"/>
                                <a:pt x="3079" y="1996"/>
                                <a:pt x="3078" y="1443"/>
                              </a:cubicBezTo>
                              <a:cubicBezTo>
                                <a:pt x="3280" y="1443"/>
                                <a:pt x="3280" y="1443"/>
                                <a:pt x="3280" y="1443"/>
                              </a:cubicBezTo>
                              <a:cubicBezTo>
                                <a:pt x="3280" y="2952"/>
                                <a:pt x="3280" y="2952"/>
                                <a:pt x="3280" y="2952"/>
                              </a:cubicBezTo>
                              <a:cubicBezTo>
                                <a:pt x="3280" y="3133"/>
                                <a:pt x="3133" y="3280"/>
                                <a:pt x="2952" y="3280"/>
                              </a:cubicBezTo>
                              <a:close/>
                              <a:moveTo>
                                <a:pt x="2544" y="2238"/>
                              </a:moveTo>
                              <a:cubicBezTo>
                                <a:pt x="2562" y="2272"/>
                                <a:pt x="2572" y="2313"/>
                                <a:pt x="2572" y="2361"/>
                              </a:cubicBezTo>
                              <a:cubicBezTo>
                                <a:pt x="2572" y="2422"/>
                                <a:pt x="2556" y="2479"/>
                                <a:pt x="2525" y="2534"/>
                              </a:cubicBezTo>
                              <a:cubicBezTo>
                                <a:pt x="2493" y="2590"/>
                                <a:pt x="2448" y="2632"/>
                                <a:pt x="2389" y="2662"/>
                              </a:cubicBezTo>
                              <a:cubicBezTo>
                                <a:pt x="2330" y="2692"/>
                                <a:pt x="2252" y="2707"/>
                                <a:pt x="2156" y="2707"/>
                              </a:cubicBezTo>
                              <a:cubicBezTo>
                                <a:pt x="2062" y="2707"/>
                                <a:pt x="1987" y="2696"/>
                                <a:pt x="1933" y="2674"/>
                              </a:cubicBezTo>
                              <a:cubicBezTo>
                                <a:pt x="1879" y="2651"/>
                                <a:pt x="1834" y="2619"/>
                                <a:pt x="1799" y="2577"/>
                              </a:cubicBezTo>
                              <a:cubicBezTo>
                                <a:pt x="1764" y="2534"/>
                                <a:pt x="1738" y="2481"/>
                                <a:pt x="1719" y="2416"/>
                              </a:cubicBezTo>
                              <a:cubicBezTo>
                                <a:pt x="2006" y="2378"/>
                                <a:pt x="2006" y="2378"/>
                                <a:pt x="2006" y="2378"/>
                              </a:cubicBezTo>
                              <a:cubicBezTo>
                                <a:pt x="2017" y="2436"/>
                                <a:pt x="2034" y="2476"/>
                                <a:pt x="2058" y="2498"/>
                              </a:cubicBezTo>
                              <a:cubicBezTo>
                                <a:pt x="2082" y="2521"/>
                                <a:pt x="2112" y="2532"/>
                                <a:pt x="2149" y="2532"/>
                              </a:cubicBezTo>
                              <a:cubicBezTo>
                                <a:pt x="2187" y="2532"/>
                                <a:pt x="2219" y="2518"/>
                                <a:pt x="2245" y="2490"/>
                              </a:cubicBezTo>
                              <a:cubicBezTo>
                                <a:pt x="2270" y="2461"/>
                                <a:pt x="2283" y="2424"/>
                                <a:pt x="2283" y="2377"/>
                              </a:cubicBezTo>
                              <a:cubicBezTo>
                                <a:pt x="2283" y="2329"/>
                                <a:pt x="2271" y="2292"/>
                                <a:pt x="2246" y="2265"/>
                              </a:cubicBezTo>
                              <a:cubicBezTo>
                                <a:pt x="2221" y="2239"/>
                                <a:pt x="2188" y="2226"/>
                                <a:pt x="2146" y="2226"/>
                              </a:cubicBezTo>
                              <a:cubicBezTo>
                                <a:pt x="2123" y="2226"/>
                                <a:pt x="2092" y="2232"/>
                                <a:pt x="2053" y="2243"/>
                              </a:cubicBezTo>
                              <a:cubicBezTo>
                                <a:pt x="2068" y="2038"/>
                                <a:pt x="2068" y="2038"/>
                                <a:pt x="2068" y="2038"/>
                              </a:cubicBezTo>
                              <a:cubicBezTo>
                                <a:pt x="2084" y="2040"/>
                                <a:pt x="2096" y="2042"/>
                                <a:pt x="2105" y="2042"/>
                              </a:cubicBezTo>
                              <a:cubicBezTo>
                                <a:pt x="2142" y="2042"/>
                                <a:pt x="2174" y="2030"/>
                                <a:pt x="2199" y="2006"/>
                              </a:cubicBezTo>
                              <a:cubicBezTo>
                                <a:pt x="2224" y="1982"/>
                                <a:pt x="2237" y="1953"/>
                                <a:pt x="2237" y="1920"/>
                              </a:cubicBezTo>
                              <a:cubicBezTo>
                                <a:pt x="2237" y="1889"/>
                                <a:pt x="2227" y="1864"/>
                                <a:pt x="2208" y="1845"/>
                              </a:cubicBezTo>
                              <a:cubicBezTo>
                                <a:pt x="2190" y="1826"/>
                                <a:pt x="2164" y="1817"/>
                                <a:pt x="2131" y="1817"/>
                              </a:cubicBezTo>
                              <a:cubicBezTo>
                                <a:pt x="2097" y="1817"/>
                                <a:pt x="2070" y="1827"/>
                                <a:pt x="2049" y="1847"/>
                              </a:cubicBezTo>
                              <a:cubicBezTo>
                                <a:pt x="2027" y="1868"/>
                                <a:pt x="2013" y="1904"/>
                                <a:pt x="2006" y="1955"/>
                              </a:cubicBezTo>
                              <a:cubicBezTo>
                                <a:pt x="1734" y="1906"/>
                                <a:pt x="1734" y="1906"/>
                                <a:pt x="1734" y="1906"/>
                              </a:cubicBezTo>
                              <a:cubicBezTo>
                                <a:pt x="1757" y="1820"/>
                                <a:pt x="1800" y="1753"/>
                                <a:pt x="1864" y="1708"/>
                              </a:cubicBezTo>
                              <a:cubicBezTo>
                                <a:pt x="1928" y="1662"/>
                                <a:pt x="2019" y="1638"/>
                                <a:pt x="2136" y="1638"/>
                              </a:cubicBezTo>
                              <a:cubicBezTo>
                                <a:pt x="2271" y="1638"/>
                                <a:pt x="2369" y="1664"/>
                                <a:pt x="2429" y="1714"/>
                              </a:cubicBezTo>
                              <a:cubicBezTo>
                                <a:pt x="2489" y="1764"/>
                                <a:pt x="2519" y="1827"/>
                                <a:pt x="2519" y="1903"/>
                              </a:cubicBezTo>
                              <a:cubicBezTo>
                                <a:pt x="2519" y="1948"/>
                                <a:pt x="2507" y="1989"/>
                                <a:pt x="2483" y="2025"/>
                              </a:cubicBezTo>
                              <a:cubicBezTo>
                                <a:pt x="2458" y="2061"/>
                                <a:pt x="2421" y="2092"/>
                                <a:pt x="2372" y="2120"/>
                              </a:cubicBezTo>
                              <a:cubicBezTo>
                                <a:pt x="2412" y="2130"/>
                                <a:pt x="2442" y="2141"/>
                                <a:pt x="2464" y="2154"/>
                              </a:cubicBezTo>
                              <a:cubicBezTo>
                                <a:pt x="2498" y="2175"/>
                                <a:pt x="2524" y="2203"/>
                                <a:pt x="2544" y="2238"/>
                              </a:cubicBezTo>
                              <a:close/>
                              <a:moveTo>
                                <a:pt x="1569" y="2689"/>
                              </a:moveTo>
                              <a:cubicBezTo>
                                <a:pt x="707" y="2689"/>
                                <a:pt x="707" y="2689"/>
                                <a:pt x="707" y="2689"/>
                              </a:cubicBezTo>
                              <a:cubicBezTo>
                                <a:pt x="717" y="2604"/>
                                <a:pt x="747" y="2524"/>
                                <a:pt x="797" y="2449"/>
                              </a:cubicBezTo>
                              <a:cubicBezTo>
                                <a:pt x="847" y="2374"/>
                                <a:pt x="941" y="2286"/>
                                <a:pt x="1079" y="2184"/>
                              </a:cubicBezTo>
                              <a:cubicBezTo>
                                <a:pt x="1163" y="2121"/>
                                <a:pt x="1217" y="2074"/>
                                <a:pt x="1240" y="2042"/>
                              </a:cubicBezTo>
                              <a:cubicBezTo>
                                <a:pt x="1264" y="2009"/>
                                <a:pt x="1275" y="1978"/>
                                <a:pt x="1275" y="1949"/>
                              </a:cubicBezTo>
                              <a:cubicBezTo>
                                <a:pt x="1275" y="1918"/>
                                <a:pt x="1264" y="1891"/>
                                <a:pt x="1241" y="1869"/>
                              </a:cubicBezTo>
                              <a:cubicBezTo>
                                <a:pt x="1217" y="1846"/>
                                <a:pt x="1188" y="1835"/>
                                <a:pt x="1153" y="1835"/>
                              </a:cubicBezTo>
                              <a:cubicBezTo>
                                <a:pt x="1116" y="1835"/>
                                <a:pt x="1086" y="1847"/>
                                <a:pt x="1063" y="1869"/>
                              </a:cubicBezTo>
                              <a:cubicBezTo>
                                <a:pt x="1040" y="1893"/>
                                <a:pt x="1024" y="1907"/>
                                <a:pt x="1016" y="1965"/>
                              </a:cubicBezTo>
                              <a:cubicBezTo>
                                <a:pt x="729" y="1968"/>
                                <a:pt x="729" y="1968"/>
                                <a:pt x="729" y="1968"/>
                              </a:cubicBezTo>
                              <a:cubicBezTo>
                                <a:pt x="740" y="1887"/>
                                <a:pt x="761" y="1824"/>
                                <a:pt x="791" y="1779"/>
                              </a:cubicBezTo>
                              <a:cubicBezTo>
                                <a:pt x="821" y="1734"/>
                                <a:pt x="863" y="1699"/>
                                <a:pt x="918" y="1675"/>
                              </a:cubicBezTo>
                              <a:cubicBezTo>
                                <a:pt x="972" y="1651"/>
                                <a:pt x="1048" y="1638"/>
                                <a:pt x="1145" y="1638"/>
                              </a:cubicBezTo>
                              <a:cubicBezTo>
                                <a:pt x="1246" y="1638"/>
                                <a:pt x="1325" y="1650"/>
                                <a:pt x="1381" y="1673"/>
                              </a:cubicBezTo>
                              <a:cubicBezTo>
                                <a:pt x="1437" y="1696"/>
                                <a:pt x="1481" y="1731"/>
                                <a:pt x="1513" y="1779"/>
                              </a:cubicBezTo>
                              <a:cubicBezTo>
                                <a:pt x="1545" y="1827"/>
                                <a:pt x="1561" y="1880"/>
                                <a:pt x="1561" y="1939"/>
                              </a:cubicBezTo>
                              <a:cubicBezTo>
                                <a:pt x="1561" y="2002"/>
                                <a:pt x="1543" y="2062"/>
                                <a:pt x="1506" y="2120"/>
                              </a:cubicBezTo>
                              <a:cubicBezTo>
                                <a:pt x="1469" y="2177"/>
                                <a:pt x="1402" y="2240"/>
                                <a:pt x="1305" y="2309"/>
                              </a:cubicBezTo>
                              <a:cubicBezTo>
                                <a:pt x="1247" y="2348"/>
                                <a:pt x="1209" y="2376"/>
                                <a:pt x="1189" y="2392"/>
                              </a:cubicBezTo>
                              <a:cubicBezTo>
                                <a:pt x="1170" y="2408"/>
                                <a:pt x="1147" y="2429"/>
                                <a:pt x="1120" y="2455"/>
                              </a:cubicBezTo>
                              <a:cubicBezTo>
                                <a:pt x="1569" y="2455"/>
                                <a:pt x="1569" y="2455"/>
                                <a:pt x="1569" y="2455"/>
                              </a:cubicBezTo>
                              <a:lnTo>
                                <a:pt x="1569" y="2689"/>
                              </a:lnTo>
                              <a:close/>
                              <a:moveTo>
                                <a:pt x="0" y="590"/>
                              </a:moveTo>
                              <a:cubicBezTo>
                                <a:pt x="0" y="409"/>
                                <a:pt x="147" y="262"/>
                                <a:pt x="328" y="262"/>
                              </a:cubicBezTo>
                              <a:cubicBezTo>
                                <a:pt x="460" y="262"/>
                                <a:pt x="460" y="262"/>
                                <a:pt x="460" y="262"/>
                              </a:cubicBezTo>
                              <a:cubicBezTo>
                                <a:pt x="460" y="918"/>
                                <a:pt x="460" y="918"/>
                                <a:pt x="460" y="918"/>
                              </a:cubicBezTo>
                              <a:cubicBezTo>
                                <a:pt x="460" y="1063"/>
                                <a:pt x="577" y="1180"/>
                                <a:pt x="722" y="1180"/>
                              </a:cubicBezTo>
                              <a:cubicBezTo>
                                <a:pt x="867" y="1180"/>
                                <a:pt x="984" y="1063"/>
                                <a:pt x="984" y="918"/>
                              </a:cubicBezTo>
                              <a:cubicBezTo>
                                <a:pt x="984" y="262"/>
                                <a:pt x="984" y="262"/>
                                <a:pt x="984" y="262"/>
                              </a:cubicBezTo>
                              <a:cubicBezTo>
                                <a:pt x="2296" y="262"/>
                                <a:pt x="2296" y="262"/>
                                <a:pt x="2296" y="262"/>
                              </a:cubicBezTo>
                              <a:cubicBezTo>
                                <a:pt x="2296" y="918"/>
                                <a:pt x="2296" y="918"/>
                                <a:pt x="2296" y="918"/>
                              </a:cubicBezTo>
                              <a:cubicBezTo>
                                <a:pt x="2296" y="1063"/>
                                <a:pt x="2414" y="1180"/>
                                <a:pt x="2559" y="1180"/>
                              </a:cubicBezTo>
                              <a:cubicBezTo>
                                <a:pt x="2703" y="1180"/>
                                <a:pt x="2821" y="1063"/>
                                <a:pt x="2821" y="918"/>
                              </a:cubicBezTo>
                              <a:cubicBezTo>
                                <a:pt x="2821" y="262"/>
                                <a:pt x="2821" y="262"/>
                                <a:pt x="2821" y="262"/>
                              </a:cubicBezTo>
                              <a:cubicBezTo>
                                <a:pt x="2952" y="262"/>
                                <a:pt x="2952" y="262"/>
                                <a:pt x="2952" y="262"/>
                              </a:cubicBezTo>
                              <a:cubicBezTo>
                                <a:pt x="3133" y="262"/>
                                <a:pt x="3280" y="409"/>
                                <a:pt x="3280" y="590"/>
                              </a:cubicBezTo>
                              <a:cubicBezTo>
                                <a:pt x="3280" y="1312"/>
                                <a:pt x="3280" y="1312"/>
                                <a:pt x="3280" y="1312"/>
                              </a:cubicBezTo>
                              <a:cubicBezTo>
                                <a:pt x="1876" y="1312"/>
                                <a:pt x="1575" y="1312"/>
                                <a:pt x="0" y="1312"/>
                              </a:cubicBezTo>
                              <a:lnTo>
                                <a:pt x="0" y="590"/>
                              </a:lnTo>
                              <a:close/>
                              <a:moveTo>
                                <a:pt x="2559" y="1049"/>
                              </a:moveTo>
                              <a:cubicBezTo>
                                <a:pt x="2450" y="1049"/>
                                <a:pt x="2362" y="961"/>
                                <a:pt x="2362" y="852"/>
                              </a:cubicBezTo>
                              <a:cubicBezTo>
                                <a:pt x="2362" y="197"/>
                                <a:pt x="2362" y="197"/>
                                <a:pt x="2362" y="197"/>
                              </a:cubicBezTo>
                              <a:cubicBezTo>
                                <a:pt x="2362" y="88"/>
                                <a:pt x="2450" y="0"/>
                                <a:pt x="2559" y="0"/>
                              </a:cubicBezTo>
                              <a:cubicBezTo>
                                <a:pt x="2667" y="0"/>
                                <a:pt x="2755" y="88"/>
                                <a:pt x="2755" y="197"/>
                              </a:cubicBezTo>
                              <a:cubicBezTo>
                                <a:pt x="2755" y="852"/>
                                <a:pt x="2755" y="852"/>
                                <a:pt x="2755" y="852"/>
                              </a:cubicBezTo>
                              <a:cubicBezTo>
                                <a:pt x="2755" y="961"/>
                                <a:pt x="2667" y="1049"/>
                                <a:pt x="2559" y="1049"/>
                              </a:cubicBezTo>
                              <a:close/>
                              <a:moveTo>
                                <a:pt x="722" y="1049"/>
                              </a:moveTo>
                              <a:cubicBezTo>
                                <a:pt x="613" y="1049"/>
                                <a:pt x="525" y="961"/>
                                <a:pt x="525" y="852"/>
                              </a:cubicBezTo>
                              <a:cubicBezTo>
                                <a:pt x="525" y="197"/>
                                <a:pt x="525" y="197"/>
                                <a:pt x="525" y="197"/>
                              </a:cubicBezTo>
                              <a:cubicBezTo>
                                <a:pt x="525" y="88"/>
                                <a:pt x="613" y="0"/>
                                <a:pt x="722" y="0"/>
                              </a:cubicBezTo>
                              <a:cubicBezTo>
                                <a:pt x="831" y="0"/>
                                <a:pt x="919" y="88"/>
                                <a:pt x="919" y="197"/>
                              </a:cubicBezTo>
                              <a:cubicBezTo>
                                <a:pt x="919" y="852"/>
                                <a:pt x="919" y="852"/>
                                <a:pt x="919" y="852"/>
                              </a:cubicBezTo>
                              <a:cubicBezTo>
                                <a:pt x="919" y="961"/>
                                <a:pt x="831" y="1049"/>
                                <a:pt x="722" y="10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7B45B91" id="日历" o:spid="_x0000_s1026" style="position:absolute;margin-left:77.3pt;margin-top:-3.6pt;width:19.65pt;height:19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280,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" path="m2952,3280v-2624,,-2624,,-2624,c147,3280,,3133,,2952,,1443,,1443,,1443v203,,203,,203,c202,2013,197,2755,197,2755v,181,213,328,394,328c2690,3083,2690,3083,2690,3083v181,,393,-147,393,-328c3083,2755,3079,1996,3078,1443v202,,202,,202,c3280,2952,3280,2952,3280,2952v,181,-147,328,-328,328xm2544,2238v18,34,28,75,28,123c2572,2422,2556,2479,2525,2534v-32,56,-77,98,-136,128c2330,2692,2252,2707,2156,2707v-94,,-169,-11,-223,-33c1879,2651,1834,2619,1799,2577v-35,-43,-61,-96,-80,-161c2006,2378,2006,2378,2006,2378v11,58,28,98,52,120c2082,2521,2112,2532,2149,2532v38,,70,-14,96,-42c2270,2461,2283,2424,2283,2377v,-48,-12,-85,-37,-112c2221,2239,2188,2226,2146,2226v-23,,-54,6,-93,17c2068,2038,2068,2038,2068,2038v16,2,28,4,37,4c2142,2042,2174,2030,2199,2006v25,-24,38,-53,38,-86c2237,1889,2227,1864,2208,1845v-18,-19,-44,-28,-77,-28c2097,1817,2070,1827,2049,1847v-22,21,-36,57,-43,108c1734,1906,1734,1906,1734,1906v23,-86,66,-153,130,-198c1928,1662,2019,1638,2136,1638v135,,233,26,293,76c2489,1764,2519,1827,2519,1903v,45,-12,86,-36,122c2458,2061,2421,2092,2372,2120v40,10,70,21,92,34c2498,2175,2524,2203,2544,2238xm1569,2689v-862,,-862,,-862,c717,2604,747,2524,797,2449v50,-75,144,-163,282,-265c1163,2121,1217,2074,1240,2042v24,-33,35,-64,35,-93c1275,1918,1264,1891,1241,1869v-24,-23,-53,-34,-88,-34c1116,1835,1086,1847,1063,1869v-23,24,-39,38,-47,96c729,1968,729,1968,729,1968v11,-81,32,-144,62,-189c821,1734,863,1699,918,1675v54,-24,130,-37,227,-37c1246,1638,1325,1650,1381,1673v56,23,100,58,132,106c1545,1827,1561,1880,1561,1939v,63,-18,123,-55,181c1469,2177,1402,2240,1305,2309v-58,39,-96,67,-116,83c1170,2408,1147,2429,1120,2455v449,,449,,449,l1569,2689xm,590c,409,147,262,328,262v132,,132,,132,c460,918,460,918,460,918v,145,117,262,262,262c867,1180,984,1063,984,918v,-656,,-656,,-656c2296,262,2296,262,2296,262v,656,,656,,656c2296,1063,2414,1180,2559,1180v144,,262,-117,262,-262c2821,262,2821,262,2821,262v131,,131,,131,c3133,262,3280,409,3280,590v,722,,722,,722c1876,1312,1575,1312,,1312l,590xm2559,1049v-109,,-197,-88,-197,-197c2362,197,2362,197,2362,197,2362,88,2450,,2559,v108,,196,88,196,197c2755,852,2755,852,2755,852v,109,-88,197,-196,197xm722,1049c613,1049,525,961,525,852v,-655,,-655,,-655c525,88,613,,722,,831,,919,88,919,197v,655,,655,,655c919,961,831,1049,722,1049xe" fillcolor="white [3212]" stroked="f">
                <v:path arrowok="t" o:connecttype="custom" o:connectlocs="13691059,136981120;0,60263348;8222989,115055811;112283240,128753870;128478751,60263348;136910438,123282985;106189076,93464586;105395978,105826232;89993565,113051154;75092013,107622039;83732398,99311325;89701403,105742768;95294707,99269555;89576169,92963422;86320390,85112026;91788459,83775614;92164085,77051856;85527292,77135396;72378863,79599371;89158774,68407058;105145510,79474137;99009653,88536560;106189076,93464586;29510868,112299446;45038515,91209385;53219734,81395178;48127367,76634232;42408829,82063347;33017116,74295567;47793435,68407058;63154077,74295567;62861915,88536560;49630022,99895953;65491601,102527009;0,24639904;19200823,10941769;30136962,49279808;41073101,10941769;95837337,38338039;117751309,38338039;123219379,10941769;136910438,54792463;0,24639904;98592181,35581674;106815170,0;114996390,35581674;30136962,43808924;21914048,8227250;38359951,8227250;30136962,43808924" o:connectangles="0,0,0,0,0,0,0,0,0,0,0,0,0,0,0,0,0,0,0,0,0,0,0,0,0,0,0,0,0,0,0,0,0,0,0,0,0,0,0,0,0,0,0,0,0,0,0,0,0,0"/>
              </v:shape>
            </w:pict>
          </mc:Fallback>
        </mc:AlternateContent>
      </w:r>
      <w:r w:rsidR="00982A7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B15D31" wp14:editId="7150EB5A">
                <wp:simplePos x="0" y="0"/>
                <wp:positionH relativeFrom="column">
                  <wp:posOffset>875030</wp:posOffset>
                </wp:positionH>
                <wp:positionV relativeFrom="paragraph">
                  <wp:posOffset>-735965</wp:posOffset>
                </wp:positionV>
                <wp:extent cx="1419225" cy="596900"/>
                <wp:effectExtent l="0" t="0" r="9525" b="1270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96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Pr="007016C0" w:rsidRDefault="000C1A6C">
                            <w:pPr>
                              <w:spacing w:line="700" w:lineRule="exact"/>
                              <w:jc w:val="distribute"/>
                              <w:rPr>
                                <w:rFonts w:ascii="微軟正黑體 Light" w:eastAsia="微軟正黑體 Light" w:hAnsi="微軟正黑體 Light" w:cs="Microsoft YaHei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</w:pPr>
                            <w:r w:rsidRPr="00BB67FE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/>
                                <w:kern w:val="24"/>
                                <w:sz w:val="56"/>
                              </w:rPr>
                              <w:t>曾詩穎</w:t>
                            </w:r>
                            <w:r w:rsidR="00BB67FE">
                              <w:rPr>
                                <w:rFonts w:ascii="微軟正黑體 Light" w:eastAsia="微軟正黑體 Light" w:hAnsi="微軟正黑體 Light" w:cs="Microsoft YaHei" w:hint="eastAsia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15D31" id="文本框 39" o:spid="_x0000_s1036" type="#_x0000_t202" style="position:absolute;left:0;text-align:left;margin-left:68.9pt;margin-top:-57.95pt;width:111.75pt;height:4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" fillcolor="#5b9bd5 [3204]" stroked="f" strokeweight=".5pt">
                <v:textbox>
                  <w:txbxContent>
                    <w:p w:rsidR="007A2439" w:rsidRPr="007016C0" w:rsidRDefault="000C1A6C">
                      <w:pPr>
                        <w:spacing w:line="700" w:lineRule="exact"/>
                        <w:jc w:val="distribute"/>
                        <w:rPr>
                          <w:rFonts w:ascii="微軟正黑體 Light" w:eastAsia="微軟正黑體 Light" w:hAnsi="微軟正黑體 Light" w:cs="Microsoft YaHei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</w:pPr>
                      <w:r w:rsidRPr="00BB67FE">
                        <w:rPr>
                          <w:rFonts w:ascii="Microsoft YaHei" w:eastAsia="Microsoft YaHei" w:hAnsi="Microsoft YaHei" w:hint="eastAsia"/>
                          <w:bCs/>
                          <w:color w:val="000000"/>
                          <w:kern w:val="24"/>
                          <w:sz w:val="56"/>
                        </w:rPr>
                        <w:t>曾詩穎</w:t>
                      </w:r>
                      <w:r w:rsidR="00BB67FE">
                        <w:rPr>
                          <w:rFonts w:ascii="微軟正黑體 Light" w:eastAsia="微軟正黑體 Light" w:hAnsi="微軟正黑體 Light" w:cs="Microsoft YaHei" w:hint="eastAsia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1E1A0F02" wp14:editId="68BE8C60">
                <wp:simplePos x="0" y="0"/>
                <wp:positionH relativeFrom="column">
                  <wp:posOffset>-837565</wp:posOffset>
                </wp:positionH>
                <wp:positionV relativeFrom="paragraph">
                  <wp:posOffset>2258695</wp:posOffset>
                </wp:positionV>
                <wp:extent cx="165100" cy="165100"/>
                <wp:effectExtent l="0" t="0" r="6350" b="6350"/>
                <wp:wrapNone/>
                <wp:docPr id="36" name="扳手螺丝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100" cy="165100"/>
                        </a:xfrm>
                        <a:custGeom>
                          <a:avLst/>
                          <a:gdLst>
                            <a:gd name="T0" fmla="*/ 2147483646 w 5440"/>
                            <a:gd name="T1" fmla="*/ 2147483646 h 5267"/>
                            <a:gd name="T2" fmla="*/ 2147483646 w 5440"/>
                            <a:gd name="T3" fmla="*/ 2147483646 h 5267"/>
                            <a:gd name="T4" fmla="*/ 2147483646 w 5440"/>
                            <a:gd name="T5" fmla="*/ 2147483646 h 5267"/>
                            <a:gd name="T6" fmla="*/ 2147483646 w 5440"/>
                            <a:gd name="T7" fmla="*/ 2147483646 h 5267"/>
                            <a:gd name="T8" fmla="*/ 2147483646 w 5440"/>
                            <a:gd name="T9" fmla="*/ 2147483646 h 5267"/>
                            <a:gd name="T10" fmla="*/ 2147483646 w 5440"/>
                            <a:gd name="T11" fmla="*/ 2147483646 h 5267"/>
                            <a:gd name="T12" fmla="*/ 2147483646 w 5440"/>
                            <a:gd name="T13" fmla="*/ 2147483646 h 5267"/>
                            <a:gd name="T14" fmla="*/ 2147483646 w 5440"/>
                            <a:gd name="T15" fmla="*/ 2147483646 h 5267"/>
                            <a:gd name="T16" fmla="*/ 2147483646 w 5440"/>
                            <a:gd name="T17" fmla="*/ 2147483646 h 5267"/>
                            <a:gd name="T18" fmla="*/ 2147483646 w 5440"/>
                            <a:gd name="T19" fmla="*/ 2147483646 h 5267"/>
                            <a:gd name="T20" fmla="*/ 2147483646 w 5440"/>
                            <a:gd name="T21" fmla="*/ 2147483646 h 5267"/>
                            <a:gd name="T22" fmla="*/ 2147483646 w 5440"/>
                            <a:gd name="T23" fmla="*/ 2147483646 h 5267"/>
                            <a:gd name="T24" fmla="*/ 2147483646 w 5440"/>
                            <a:gd name="T25" fmla="*/ 2147483646 h 5267"/>
                            <a:gd name="T26" fmla="*/ 2147483646 w 5440"/>
                            <a:gd name="T27" fmla="*/ 2147483646 h 5267"/>
                            <a:gd name="T28" fmla="*/ 2147483646 w 5440"/>
                            <a:gd name="T29" fmla="*/ 2147483646 h 5267"/>
                            <a:gd name="T30" fmla="*/ 429445831 w 5440"/>
                            <a:gd name="T31" fmla="*/ 2147483646 h 5267"/>
                            <a:gd name="T32" fmla="*/ 85840210 w 5440"/>
                            <a:gd name="T33" fmla="*/ 2147483646 h 5267"/>
                            <a:gd name="T34" fmla="*/ 1545979988 w 5440"/>
                            <a:gd name="T35" fmla="*/ 2147483646 h 5267"/>
                            <a:gd name="T36" fmla="*/ 2147483646 w 5440"/>
                            <a:gd name="T37" fmla="*/ 2147483646 h 5267"/>
                            <a:gd name="T38" fmla="*/ 2147483646 w 5440"/>
                            <a:gd name="T39" fmla="*/ 2147483646 h 5267"/>
                            <a:gd name="T40" fmla="*/ 2147483646 w 5440"/>
                            <a:gd name="T41" fmla="*/ 2147483646 h 5267"/>
                            <a:gd name="T42" fmla="*/ 2147483646 w 5440"/>
                            <a:gd name="T43" fmla="*/ 2147483646 h 5267"/>
                            <a:gd name="T44" fmla="*/ 2147483646 w 5440"/>
                            <a:gd name="T45" fmla="*/ 2147483646 h 5267"/>
                            <a:gd name="T46" fmla="*/ 2147483646 w 5440"/>
                            <a:gd name="T47" fmla="*/ 2147483646 h 5267"/>
                            <a:gd name="T48" fmla="*/ 2147483646 w 5440"/>
                            <a:gd name="T49" fmla="*/ 2147483646 h 5267"/>
                            <a:gd name="T50" fmla="*/ 2147483646 w 5440"/>
                            <a:gd name="T51" fmla="*/ 2147483646 h 5267"/>
                            <a:gd name="T52" fmla="*/ 2147483646 w 5440"/>
                            <a:gd name="T53" fmla="*/ 2147483646 h 5267"/>
                            <a:gd name="T54" fmla="*/ 2147483646 w 5440"/>
                            <a:gd name="T55" fmla="*/ 2147483646 h 5267"/>
                            <a:gd name="T56" fmla="*/ 2147483646 w 5440"/>
                            <a:gd name="T57" fmla="*/ 2147483646 h 5267"/>
                            <a:gd name="T58" fmla="*/ 2147483646 w 5440"/>
                            <a:gd name="T59" fmla="*/ 2147483646 h 5267"/>
                            <a:gd name="T60" fmla="*/ 2147483646 w 5440"/>
                            <a:gd name="T61" fmla="*/ 2147483646 h 5267"/>
                            <a:gd name="T62" fmla="*/ 2147483646 w 5440"/>
                            <a:gd name="T63" fmla="*/ 2147483646 h 5267"/>
                            <a:gd name="T64" fmla="*/ 2147483646 w 5440"/>
                            <a:gd name="T65" fmla="*/ 2147483646 h 5267"/>
                            <a:gd name="T66" fmla="*/ 2147483646 w 5440"/>
                            <a:gd name="T67" fmla="*/ 2147483646 h 5267"/>
                            <a:gd name="T68" fmla="*/ 2147483646 w 5440"/>
                            <a:gd name="T69" fmla="*/ 2147483646 h 5267"/>
                            <a:gd name="T70" fmla="*/ 2147483646 w 5440"/>
                            <a:gd name="T71" fmla="*/ 2147483646 h 5267"/>
                            <a:gd name="T72" fmla="*/ 2147483646 w 5440"/>
                            <a:gd name="T73" fmla="*/ 2147483646 h 5267"/>
                            <a:gd name="T74" fmla="*/ 2147483646 w 5440"/>
                            <a:gd name="T75" fmla="*/ 2147483646 h 5267"/>
                            <a:gd name="T76" fmla="*/ 2147483646 w 5440"/>
                            <a:gd name="T77" fmla="*/ 2147483646 h 5267"/>
                            <a:gd name="T78" fmla="*/ 2147483646 w 5440"/>
                            <a:gd name="T79" fmla="*/ 2147483646 h 5267"/>
                            <a:gd name="T80" fmla="*/ 2147483646 w 5440"/>
                            <a:gd name="T81" fmla="*/ 2147483646 h 5267"/>
                            <a:gd name="T82" fmla="*/ 2147483646 w 5440"/>
                            <a:gd name="T83" fmla="*/ 2147483646 h 5267"/>
                            <a:gd name="T84" fmla="*/ 2147483646 w 5440"/>
                            <a:gd name="T85" fmla="*/ 2147483646 h 5267"/>
                            <a:gd name="T86" fmla="*/ 2147483646 w 5440"/>
                            <a:gd name="T87" fmla="*/ 2147483646 h 5267"/>
                            <a:gd name="T88" fmla="*/ 2147483646 w 5440"/>
                            <a:gd name="T89" fmla="*/ 2147483646 h 5267"/>
                            <a:gd name="T90" fmla="*/ 2147483646 w 5440"/>
                            <a:gd name="T91" fmla="*/ 2147483646 h 5267"/>
                            <a:gd name="T92" fmla="*/ 2147483646 w 5440"/>
                            <a:gd name="T93" fmla="*/ 2147483646 h 5267"/>
                            <a:gd name="T94" fmla="*/ 2147483646 w 5440"/>
                            <a:gd name="T95" fmla="*/ 2147483646 h 5267"/>
                            <a:gd name="T96" fmla="*/ 2147483646 w 5440"/>
                            <a:gd name="T97" fmla="*/ 2147483646 h 5267"/>
                            <a:gd name="T98" fmla="*/ 2147483646 w 5440"/>
                            <a:gd name="T99" fmla="*/ 2147483646 h 5267"/>
                            <a:gd name="T100" fmla="*/ 2147483646 w 5440"/>
                            <a:gd name="T101" fmla="*/ 2147483646 h 5267"/>
                            <a:gd name="T102" fmla="*/ 2147483646 w 5440"/>
                            <a:gd name="T103" fmla="*/ 2147483646 h 5267"/>
                            <a:gd name="T104" fmla="*/ 2147483646 w 5440"/>
                            <a:gd name="T105" fmla="*/ 2147483646 h 5267"/>
                            <a:gd name="T106" fmla="*/ 2147483646 w 5440"/>
                            <a:gd name="T107" fmla="*/ 2147483646 h 5267"/>
                            <a:gd name="T108" fmla="*/ 2147483646 w 5440"/>
                            <a:gd name="T109" fmla="*/ 2147483646 h 526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440" h="5267">
                              <a:moveTo>
                                <a:pt x="1521" y="2392"/>
                              </a:moveTo>
                              <a:lnTo>
                                <a:pt x="1521" y="2392"/>
                              </a:lnTo>
                              <a:lnTo>
                                <a:pt x="1525" y="2395"/>
                              </a:lnTo>
                              <a:lnTo>
                                <a:pt x="2073" y="2944"/>
                              </a:lnTo>
                              <a:lnTo>
                                <a:pt x="2265" y="2753"/>
                              </a:lnTo>
                              <a:lnTo>
                                <a:pt x="2058" y="2546"/>
                              </a:lnTo>
                              <a:lnTo>
                                <a:pt x="1964" y="2452"/>
                              </a:lnTo>
                              <a:lnTo>
                                <a:pt x="2443" y="1974"/>
                              </a:lnTo>
                              <a:lnTo>
                                <a:pt x="2506" y="1981"/>
                              </a:lnTo>
                              <a:lnTo>
                                <a:pt x="2531" y="1984"/>
                              </a:lnTo>
                              <a:lnTo>
                                <a:pt x="2554" y="1985"/>
                              </a:lnTo>
                              <a:lnTo>
                                <a:pt x="2579" y="1984"/>
                              </a:lnTo>
                              <a:lnTo>
                                <a:pt x="2603" y="1981"/>
                              </a:lnTo>
                              <a:lnTo>
                                <a:pt x="2628" y="1978"/>
                              </a:lnTo>
                              <a:lnTo>
                                <a:pt x="2651" y="1973"/>
                              </a:lnTo>
                              <a:lnTo>
                                <a:pt x="2300" y="1621"/>
                              </a:lnTo>
                              <a:lnTo>
                                <a:pt x="2288" y="1611"/>
                              </a:lnTo>
                              <a:lnTo>
                                <a:pt x="2277" y="1601"/>
                              </a:lnTo>
                              <a:lnTo>
                                <a:pt x="2287" y="1564"/>
                              </a:lnTo>
                              <a:lnTo>
                                <a:pt x="2295" y="1528"/>
                              </a:lnTo>
                              <a:lnTo>
                                <a:pt x="2302" y="1490"/>
                              </a:lnTo>
                              <a:lnTo>
                                <a:pt x="2308" y="1454"/>
                              </a:lnTo>
                              <a:lnTo>
                                <a:pt x="2313" y="1416"/>
                              </a:lnTo>
                              <a:lnTo>
                                <a:pt x="2316" y="1379"/>
                              </a:lnTo>
                              <a:lnTo>
                                <a:pt x="2318" y="1340"/>
                              </a:lnTo>
                              <a:lnTo>
                                <a:pt x="2320" y="1303"/>
                              </a:lnTo>
                              <a:lnTo>
                                <a:pt x="2320" y="1265"/>
                              </a:lnTo>
                              <a:lnTo>
                                <a:pt x="2318" y="1227"/>
                              </a:lnTo>
                              <a:lnTo>
                                <a:pt x="2316" y="1190"/>
                              </a:lnTo>
                              <a:lnTo>
                                <a:pt x="2311" y="1152"/>
                              </a:lnTo>
                              <a:lnTo>
                                <a:pt x="2307" y="1115"/>
                              </a:lnTo>
                              <a:lnTo>
                                <a:pt x="2301" y="1077"/>
                              </a:lnTo>
                              <a:lnTo>
                                <a:pt x="2293" y="1041"/>
                              </a:lnTo>
                              <a:lnTo>
                                <a:pt x="2284" y="1004"/>
                              </a:lnTo>
                              <a:lnTo>
                                <a:pt x="2275" y="967"/>
                              </a:lnTo>
                              <a:lnTo>
                                <a:pt x="2263" y="931"/>
                              </a:lnTo>
                              <a:lnTo>
                                <a:pt x="2252" y="895"/>
                              </a:lnTo>
                              <a:lnTo>
                                <a:pt x="2238" y="859"/>
                              </a:lnTo>
                              <a:lnTo>
                                <a:pt x="2222" y="824"/>
                              </a:lnTo>
                              <a:lnTo>
                                <a:pt x="2207" y="789"/>
                              </a:lnTo>
                              <a:lnTo>
                                <a:pt x="2190" y="754"/>
                              </a:lnTo>
                              <a:lnTo>
                                <a:pt x="2171" y="720"/>
                              </a:lnTo>
                              <a:lnTo>
                                <a:pt x="2152" y="687"/>
                              </a:lnTo>
                              <a:lnTo>
                                <a:pt x="2131" y="654"/>
                              </a:lnTo>
                              <a:lnTo>
                                <a:pt x="2109" y="621"/>
                              </a:lnTo>
                              <a:lnTo>
                                <a:pt x="2085" y="590"/>
                              </a:lnTo>
                              <a:lnTo>
                                <a:pt x="2061" y="558"/>
                              </a:lnTo>
                              <a:lnTo>
                                <a:pt x="2035" y="528"/>
                              </a:lnTo>
                              <a:lnTo>
                                <a:pt x="2008" y="498"/>
                              </a:lnTo>
                              <a:lnTo>
                                <a:pt x="1980" y="469"/>
                              </a:lnTo>
                              <a:lnTo>
                                <a:pt x="1952" y="441"/>
                              </a:lnTo>
                              <a:lnTo>
                                <a:pt x="1922" y="414"/>
                              </a:lnTo>
                              <a:lnTo>
                                <a:pt x="1892" y="389"/>
                              </a:lnTo>
                              <a:lnTo>
                                <a:pt x="1860" y="365"/>
                              </a:lnTo>
                              <a:lnTo>
                                <a:pt x="1828" y="341"/>
                              </a:lnTo>
                              <a:lnTo>
                                <a:pt x="1797" y="319"/>
                              </a:lnTo>
                              <a:lnTo>
                                <a:pt x="1764" y="299"/>
                              </a:lnTo>
                              <a:lnTo>
                                <a:pt x="1731" y="279"/>
                              </a:lnTo>
                              <a:lnTo>
                                <a:pt x="1697" y="260"/>
                              </a:lnTo>
                              <a:lnTo>
                                <a:pt x="1663" y="244"/>
                              </a:lnTo>
                              <a:lnTo>
                                <a:pt x="1628" y="228"/>
                              </a:lnTo>
                              <a:lnTo>
                                <a:pt x="1593" y="212"/>
                              </a:lnTo>
                              <a:lnTo>
                                <a:pt x="1558" y="199"/>
                              </a:lnTo>
                              <a:lnTo>
                                <a:pt x="1523" y="187"/>
                              </a:lnTo>
                              <a:lnTo>
                                <a:pt x="1486" y="176"/>
                              </a:lnTo>
                              <a:lnTo>
                                <a:pt x="1450" y="165"/>
                              </a:lnTo>
                              <a:lnTo>
                                <a:pt x="1414" y="157"/>
                              </a:lnTo>
                              <a:lnTo>
                                <a:pt x="1376" y="150"/>
                              </a:lnTo>
                              <a:lnTo>
                                <a:pt x="1340" y="143"/>
                              </a:lnTo>
                              <a:lnTo>
                                <a:pt x="1302" y="139"/>
                              </a:lnTo>
                              <a:lnTo>
                                <a:pt x="1265" y="134"/>
                              </a:lnTo>
                              <a:lnTo>
                                <a:pt x="1228" y="131"/>
                              </a:lnTo>
                              <a:lnTo>
                                <a:pt x="1191" y="130"/>
                              </a:lnTo>
                              <a:lnTo>
                                <a:pt x="1153" y="129"/>
                              </a:lnTo>
                              <a:lnTo>
                                <a:pt x="1116" y="130"/>
                              </a:lnTo>
                              <a:lnTo>
                                <a:pt x="1078" y="133"/>
                              </a:lnTo>
                              <a:lnTo>
                                <a:pt x="1041" y="136"/>
                              </a:lnTo>
                              <a:lnTo>
                                <a:pt x="1003" y="140"/>
                              </a:lnTo>
                              <a:lnTo>
                                <a:pt x="967" y="146"/>
                              </a:lnTo>
                              <a:lnTo>
                                <a:pt x="929" y="153"/>
                              </a:lnTo>
                              <a:lnTo>
                                <a:pt x="893" y="161"/>
                              </a:lnTo>
                              <a:lnTo>
                                <a:pt x="857" y="170"/>
                              </a:lnTo>
                              <a:lnTo>
                                <a:pt x="1514" y="827"/>
                              </a:lnTo>
                              <a:lnTo>
                                <a:pt x="1341" y="1470"/>
                              </a:lnTo>
                              <a:lnTo>
                                <a:pt x="697" y="1642"/>
                              </a:lnTo>
                              <a:lnTo>
                                <a:pt x="41" y="986"/>
                              </a:lnTo>
                              <a:lnTo>
                                <a:pt x="31" y="1022"/>
                              </a:lnTo>
                              <a:lnTo>
                                <a:pt x="23" y="1059"/>
                              </a:lnTo>
                              <a:lnTo>
                                <a:pt x="16" y="1096"/>
                              </a:lnTo>
                              <a:lnTo>
                                <a:pt x="10" y="1133"/>
                              </a:lnTo>
                              <a:lnTo>
                                <a:pt x="7" y="1170"/>
                              </a:lnTo>
                              <a:lnTo>
                                <a:pt x="3" y="1208"/>
                              </a:lnTo>
                              <a:lnTo>
                                <a:pt x="1" y="1245"/>
                              </a:lnTo>
                              <a:lnTo>
                                <a:pt x="0" y="1283"/>
                              </a:lnTo>
                              <a:lnTo>
                                <a:pt x="1" y="1320"/>
                              </a:lnTo>
                              <a:lnTo>
                                <a:pt x="2" y="1358"/>
                              </a:lnTo>
                              <a:lnTo>
                                <a:pt x="4" y="1394"/>
                              </a:lnTo>
                              <a:lnTo>
                                <a:pt x="9" y="1431"/>
                              </a:lnTo>
                              <a:lnTo>
                                <a:pt x="14" y="1469"/>
                              </a:lnTo>
                              <a:lnTo>
                                <a:pt x="21" y="1505"/>
                              </a:lnTo>
                              <a:lnTo>
                                <a:pt x="28" y="1543"/>
                              </a:lnTo>
                              <a:lnTo>
                                <a:pt x="36" y="1579"/>
                              </a:lnTo>
                              <a:lnTo>
                                <a:pt x="47" y="1615"/>
                              </a:lnTo>
                              <a:lnTo>
                                <a:pt x="57" y="1652"/>
                              </a:lnTo>
                              <a:lnTo>
                                <a:pt x="70" y="1687"/>
                              </a:lnTo>
                              <a:lnTo>
                                <a:pt x="84" y="1722"/>
                              </a:lnTo>
                              <a:lnTo>
                                <a:pt x="98" y="1757"/>
                              </a:lnTo>
                              <a:lnTo>
                                <a:pt x="115" y="1793"/>
                              </a:lnTo>
                              <a:lnTo>
                                <a:pt x="131" y="1826"/>
                              </a:lnTo>
                              <a:lnTo>
                                <a:pt x="150" y="1860"/>
                              </a:lnTo>
                              <a:lnTo>
                                <a:pt x="170" y="1893"/>
                              </a:lnTo>
                              <a:lnTo>
                                <a:pt x="190" y="1926"/>
                              </a:lnTo>
                              <a:lnTo>
                                <a:pt x="212" y="1958"/>
                              </a:lnTo>
                              <a:lnTo>
                                <a:pt x="235" y="1989"/>
                              </a:lnTo>
                              <a:lnTo>
                                <a:pt x="260" y="2021"/>
                              </a:lnTo>
                              <a:lnTo>
                                <a:pt x="285" y="2052"/>
                              </a:lnTo>
                              <a:lnTo>
                                <a:pt x="312" y="2081"/>
                              </a:lnTo>
                              <a:lnTo>
                                <a:pt x="340" y="2109"/>
                              </a:lnTo>
                              <a:lnTo>
                                <a:pt x="370" y="2138"/>
                              </a:lnTo>
                              <a:lnTo>
                                <a:pt x="401" y="2166"/>
                              </a:lnTo>
                              <a:lnTo>
                                <a:pt x="434" y="2193"/>
                              </a:lnTo>
                              <a:lnTo>
                                <a:pt x="466" y="2219"/>
                              </a:lnTo>
                              <a:lnTo>
                                <a:pt x="499" y="2243"/>
                              </a:lnTo>
                              <a:lnTo>
                                <a:pt x="533" y="2266"/>
                              </a:lnTo>
                              <a:lnTo>
                                <a:pt x="567" y="2287"/>
                              </a:lnTo>
                              <a:lnTo>
                                <a:pt x="602" y="2307"/>
                              </a:lnTo>
                              <a:lnTo>
                                <a:pt x="639" y="2326"/>
                              </a:lnTo>
                              <a:lnTo>
                                <a:pt x="675" y="2343"/>
                              </a:lnTo>
                              <a:lnTo>
                                <a:pt x="711" y="2359"/>
                              </a:lnTo>
                              <a:lnTo>
                                <a:pt x="748" y="2374"/>
                              </a:lnTo>
                              <a:lnTo>
                                <a:pt x="785" y="2387"/>
                              </a:lnTo>
                              <a:lnTo>
                                <a:pt x="823" y="2400"/>
                              </a:lnTo>
                              <a:lnTo>
                                <a:pt x="861" y="2410"/>
                              </a:lnTo>
                              <a:lnTo>
                                <a:pt x="900" y="2420"/>
                              </a:lnTo>
                              <a:lnTo>
                                <a:pt x="939" y="2428"/>
                              </a:lnTo>
                              <a:lnTo>
                                <a:pt x="977" y="2435"/>
                              </a:lnTo>
                              <a:lnTo>
                                <a:pt x="1016" y="2441"/>
                              </a:lnTo>
                              <a:lnTo>
                                <a:pt x="1055" y="2444"/>
                              </a:lnTo>
                              <a:lnTo>
                                <a:pt x="1095" y="2448"/>
                              </a:lnTo>
                              <a:lnTo>
                                <a:pt x="1133" y="2449"/>
                              </a:lnTo>
                              <a:lnTo>
                                <a:pt x="1173" y="2449"/>
                              </a:lnTo>
                              <a:lnTo>
                                <a:pt x="1212" y="2448"/>
                              </a:lnTo>
                              <a:lnTo>
                                <a:pt x="1252" y="2445"/>
                              </a:lnTo>
                              <a:lnTo>
                                <a:pt x="1290" y="2442"/>
                              </a:lnTo>
                              <a:lnTo>
                                <a:pt x="1329" y="2437"/>
                              </a:lnTo>
                              <a:lnTo>
                                <a:pt x="1368" y="2430"/>
                              </a:lnTo>
                              <a:lnTo>
                                <a:pt x="1406" y="2422"/>
                              </a:lnTo>
                              <a:lnTo>
                                <a:pt x="1445" y="2414"/>
                              </a:lnTo>
                              <a:lnTo>
                                <a:pt x="1484" y="2403"/>
                              </a:lnTo>
                              <a:lnTo>
                                <a:pt x="1521" y="2392"/>
                              </a:lnTo>
                              <a:close/>
                              <a:moveTo>
                                <a:pt x="3463" y="2785"/>
                              </a:moveTo>
                              <a:lnTo>
                                <a:pt x="3463" y="2785"/>
                              </a:lnTo>
                              <a:lnTo>
                                <a:pt x="3459" y="2803"/>
                              </a:lnTo>
                              <a:lnTo>
                                <a:pt x="3457" y="2821"/>
                              </a:lnTo>
                              <a:lnTo>
                                <a:pt x="3454" y="2838"/>
                              </a:lnTo>
                              <a:lnTo>
                                <a:pt x="3453" y="2857"/>
                              </a:lnTo>
                              <a:lnTo>
                                <a:pt x="3452" y="2876"/>
                              </a:lnTo>
                              <a:lnTo>
                                <a:pt x="3452" y="2893"/>
                              </a:lnTo>
                              <a:lnTo>
                                <a:pt x="3453" y="2912"/>
                              </a:lnTo>
                              <a:lnTo>
                                <a:pt x="3454" y="2931"/>
                              </a:lnTo>
                              <a:lnTo>
                                <a:pt x="3461" y="2994"/>
                              </a:lnTo>
                              <a:lnTo>
                                <a:pt x="3417" y="3039"/>
                              </a:lnTo>
                              <a:lnTo>
                                <a:pt x="3077" y="3379"/>
                              </a:lnTo>
                              <a:lnTo>
                                <a:pt x="2984" y="3472"/>
                              </a:lnTo>
                              <a:lnTo>
                                <a:pt x="2684" y="3172"/>
                              </a:lnTo>
                              <a:lnTo>
                                <a:pt x="2493" y="3363"/>
                              </a:lnTo>
                              <a:lnTo>
                                <a:pt x="4228" y="5098"/>
                              </a:lnTo>
                              <a:lnTo>
                                <a:pt x="4248" y="5117"/>
                              </a:lnTo>
                              <a:lnTo>
                                <a:pt x="4269" y="5136"/>
                              </a:lnTo>
                              <a:lnTo>
                                <a:pt x="4291" y="5152"/>
                              </a:lnTo>
                              <a:lnTo>
                                <a:pt x="4314" y="5168"/>
                              </a:lnTo>
                              <a:lnTo>
                                <a:pt x="4336" y="5183"/>
                              </a:lnTo>
                              <a:lnTo>
                                <a:pt x="4361" y="5195"/>
                              </a:lnTo>
                              <a:lnTo>
                                <a:pt x="4384" y="5207"/>
                              </a:lnTo>
                              <a:lnTo>
                                <a:pt x="4409" y="5218"/>
                              </a:lnTo>
                              <a:lnTo>
                                <a:pt x="4433" y="5227"/>
                              </a:lnTo>
                              <a:lnTo>
                                <a:pt x="4459" y="5235"/>
                              </a:lnTo>
                              <a:lnTo>
                                <a:pt x="4485" y="5242"/>
                              </a:lnTo>
                              <a:lnTo>
                                <a:pt x="4511" y="5248"/>
                              </a:lnTo>
                              <a:lnTo>
                                <a:pt x="4536" y="5253"/>
                              </a:lnTo>
                              <a:lnTo>
                                <a:pt x="4562" y="5255"/>
                              </a:lnTo>
                              <a:lnTo>
                                <a:pt x="4588" y="5258"/>
                              </a:lnTo>
                              <a:lnTo>
                                <a:pt x="4615" y="5259"/>
                              </a:lnTo>
                              <a:lnTo>
                                <a:pt x="4641" y="5258"/>
                              </a:lnTo>
                              <a:lnTo>
                                <a:pt x="4668" y="5255"/>
                              </a:lnTo>
                              <a:lnTo>
                                <a:pt x="4693" y="5253"/>
                              </a:lnTo>
                              <a:lnTo>
                                <a:pt x="4719" y="5248"/>
                              </a:lnTo>
                              <a:lnTo>
                                <a:pt x="4745" y="5242"/>
                              </a:lnTo>
                              <a:lnTo>
                                <a:pt x="4771" y="5235"/>
                              </a:lnTo>
                              <a:lnTo>
                                <a:pt x="4795" y="5227"/>
                              </a:lnTo>
                              <a:lnTo>
                                <a:pt x="4821" y="5218"/>
                              </a:lnTo>
                              <a:lnTo>
                                <a:pt x="4845" y="5207"/>
                              </a:lnTo>
                              <a:lnTo>
                                <a:pt x="4869" y="5195"/>
                              </a:lnTo>
                              <a:lnTo>
                                <a:pt x="4893" y="5183"/>
                              </a:lnTo>
                              <a:lnTo>
                                <a:pt x="4916" y="5168"/>
                              </a:lnTo>
                              <a:lnTo>
                                <a:pt x="4938" y="5152"/>
                              </a:lnTo>
                              <a:lnTo>
                                <a:pt x="4961" y="5136"/>
                              </a:lnTo>
                              <a:lnTo>
                                <a:pt x="4982" y="5117"/>
                              </a:lnTo>
                              <a:lnTo>
                                <a:pt x="5002" y="5098"/>
                              </a:lnTo>
                              <a:lnTo>
                                <a:pt x="5022" y="5077"/>
                              </a:lnTo>
                              <a:lnTo>
                                <a:pt x="5039" y="5056"/>
                              </a:lnTo>
                              <a:lnTo>
                                <a:pt x="5057" y="5035"/>
                              </a:lnTo>
                              <a:lnTo>
                                <a:pt x="5072" y="5013"/>
                              </a:lnTo>
                              <a:lnTo>
                                <a:pt x="5086" y="4989"/>
                              </a:lnTo>
                              <a:lnTo>
                                <a:pt x="5099" y="4966"/>
                              </a:lnTo>
                              <a:lnTo>
                                <a:pt x="5112" y="4941"/>
                              </a:lnTo>
                              <a:lnTo>
                                <a:pt x="5122" y="4916"/>
                              </a:lnTo>
                              <a:lnTo>
                                <a:pt x="5132" y="4892"/>
                              </a:lnTo>
                              <a:lnTo>
                                <a:pt x="5140" y="4867"/>
                              </a:lnTo>
                              <a:lnTo>
                                <a:pt x="5146" y="4841"/>
                              </a:lnTo>
                              <a:lnTo>
                                <a:pt x="5152" y="4816"/>
                              </a:lnTo>
                              <a:lnTo>
                                <a:pt x="5156" y="4790"/>
                              </a:lnTo>
                              <a:lnTo>
                                <a:pt x="5160" y="4763"/>
                              </a:lnTo>
                              <a:lnTo>
                                <a:pt x="5161" y="4737"/>
                              </a:lnTo>
                              <a:lnTo>
                                <a:pt x="5162" y="4711"/>
                              </a:lnTo>
                              <a:lnTo>
                                <a:pt x="5161" y="4684"/>
                              </a:lnTo>
                              <a:lnTo>
                                <a:pt x="5160" y="4659"/>
                              </a:lnTo>
                              <a:lnTo>
                                <a:pt x="5156" y="4632"/>
                              </a:lnTo>
                              <a:lnTo>
                                <a:pt x="5152" y="4606"/>
                              </a:lnTo>
                              <a:lnTo>
                                <a:pt x="5146" y="4580"/>
                              </a:lnTo>
                              <a:lnTo>
                                <a:pt x="5140" y="4555"/>
                              </a:lnTo>
                              <a:lnTo>
                                <a:pt x="5132" y="4530"/>
                              </a:lnTo>
                              <a:lnTo>
                                <a:pt x="5122" y="4505"/>
                              </a:lnTo>
                              <a:lnTo>
                                <a:pt x="5112" y="4480"/>
                              </a:lnTo>
                              <a:lnTo>
                                <a:pt x="5099" y="4456"/>
                              </a:lnTo>
                              <a:lnTo>
                                <a:pt x="5086" y="4432"/>
                              </a:lnTo>
                              <a:lnTo>
                                <a:pt x="5072" y="4410"/>
                              </a:lnTo>
                              <a:lnTo>
                                <a:pt x="5057" y="4387"/>
                              </a:lnTo>
                              <a:lnTo>
                                <a:pt x="5039" y="4366"/>
                              </a:lnTo>
                              <a:lnTo>
                                <a:pt x="5022" y="4344"/>
                              </a:lnTo>
                              <a:lnTo>
                                <a:pt x="5002" y="4323"/>
                              </a:lnTo>
                              <a:lnTo>
                                <a:pt x="3463" y="2785"/>
                              </a:lnTo>
                              <a:close/>
                              <a:moveTo>
                                <a:pt x="4802" y="4918"/>
                              </a:moveTo>
                              <a:lnTo>
                                <a:pt x="4527" y="4991"/>
                              </a:lnTo>
                              <a:lnTo>
                                <a:pt x="4304" y="4769"/>
                              </a:lnTo>
                              <a:lnTo>
                                <a:pt x="4377" y="4493"/>
                              </a:lnTo>
                              <a:lnTo>
                                <a:pt x="4652" y="4419"/>
                              </a:lnTo>
                              <a:lnTo>
                                <a:pt x="4876" y="4643"/>
                              </a:lnTo>
                              <a:lnTo>
                                <a:pt x="4802" y="4918"/>
                              </a:lnTo>
                              <a:close/>
                              <a:moveTo>
                                <a:pt x="2687" y="2988"/>
                              </a:moveTo>
                              <a:lnTo>
                                <a:pt x="2985" y="3287"/>
                              </a:lnTo>
                              <a:lnTo>
                                <a:pt x="3325" y="2947"/>
                              </a:lnTo>
                              <a:lnTo>
                                <a:pt x="3323" y="2917"/>
                              </a:lnTo>
                              <a:lnTo>
                                <a:pt x="3322" y="2885"/>
                              </a:lnTo>
                              <a:lnTo>
                                <a:pt x="3323" y="2853"/>
                              </a:lnTo>
                              <a:lnTo>
                                <a:pt x="3325" y="2823"/>
                              </a:lnTo>
                              <a:lnTo>
                                <a:pt x="3330" y="2791"/>
                              </a:lnTo>
                              <a:lnTo>
                                <a:pt x="3336" y="2761"/>
                              </a:lnTo>
                              <a:lnTo>
                                <a:pt x="3343" y="2730"/>
                              </a:lnTo>
                              <a:lnTo>
                                <a:pt x="3352" y="2700"/>
                              </a:lnTo>
                              <a:lnTo>
                                <a:pt x="3363" y="2670"/>
                              </a:lnTo>
                              <a:lnTo>
                                <a:pt x="3376" y="2641"/>
                              </a:lnTo>
                              <a:lnTo>
                                <a:pt x="3391" y="2613"/>
                              </a:lnTo>
                              <a:lnTo>
                                <a:pt x="3406" y="2585"/>
                              </a:lnTo>
                              <a:lnTo>
                                <a:pt x="3425" y="2558"/>
                              </a:lnTo>
                              <a:lnTo>
                                <a:pt x="3444" y="2532"/>
                              </a:lnTo>
                              <a:lnTo>
                                <a:pt x="3465" y="2506"/>
                              </a:lnTo>
                              <a:lnTo>
                                <a:pt x="3488" y="2482"/>
                              </a:lnTo>
                              <a:lnTo>
                                <a:pt x="3513" y="2459"/>
                              </a:lnTo>
                              <a:lnTo>
                                <a:pt x="3538" y="2438"/>
                              </a:lnTo>
                              <a:lnTo>
                                <a:pt x="3565" y="2418"/>
                              </a:lnTo>
                              <a:lnTo>
                                <a:pt x="3592" y="2401"/>
                              </a:lnTo>
                              <a:lnTo>
                                <a:pt x="3620" y="2384"/>
                              </a:lnTo>
                              <a:lnTo>
                                <a:pt x="3648" y="2370"/>
                              </a:lnTo>
                              <a:lnTo>
                                <a:pt x="3677" y="2358"/>
                              </a:lnTo>
                              <a:lnTo>
                                <a:pt x="3706" y="2346"/>
                              </a:lnTo>
                              <a:lnTo>
                                <a:pt x="3737" y="2338"/>
                              </a:lnTo>
                              <a:lnTo>
                                <a:pt x="3767" y="2329"/>
                              </a:lnTo>
                              <a:lnTo>
                                <a:pt x="3798" y="2324"/>
                              </a:lnTo>
                              <a:lnTo>
                                <a:pt x="3828" y="2319"/>
                              </a:lnTo>
                              <a:lnTo>
                                <a:pt x="3860" y="2316"/>
                              </a:lnTo>
                              <a:lnTo>
                                <a:pt x="3892" y="2316"/>
                              </a:lnTo>
                              <a:lnTo>
                                <a:pt x="3922" y="2316"/>
                              </a:lnTo>
                              <a:lnTo>
                                <a:pt x="3954" y="2320"/>
                              </a:lnTo>
                              <a:lnTo>
                                <a:pt x="5440" y="834"/>
                              </a:lnTo>
                              <a:lnTo>
                                <a:pt x="4608" y="0"/>
                              </a:lnTo>
                              <a:lnTo>
                                <a:pt x="3121" y="1487"/>
                              </a:lnTo>
                              <a:lnTo>
                                <a:pt x="3124" y="1518"/>
                              </a:lnTo>
                              <a:lnTo>
                                <a:pt x="3125" y="1550"/>
                              </a:lnTo>
                              <a:lnTo>
                                <a:pt x="3124" y="1580"/>
                              </a:lnTo>
                              <a:lnTo>
                                <a:pt x="3121" y="1612"/>
                              </a:lnTo>
                              <a:lnTo>
                                <a:pt x="3117" y="1642"/>
                              </a:lnTo>
                              <a:lnTo>
                                <a:pt x="3111" y="1674"/>
                              </a:lnTo>
                              <a:lnTo>
                                <a:pt x="3104" y="1705"/>
                              </a:lnTo>
                              <a:lnTo>
                                <a:pt x="3094" y="1734"/>
                              </a:lnTo>
                              <a:lnTo>
                                <a:pt x="3083" y="1764"/>
                              </a:lnTo>
                              <a:lnTo>
                                <a:pt x="3071" y="1793"/>
                              </a:lnTo>
                              <a:lnTo>
                                <a:pt x="3056" y="1822"/>
                              </a:lnTo>
                              <a:lnTo>
                                <a:pt x="3041" y="1849"/>
                              </a:lnTo>
                              <a:lnTo>
                                <a:pt x="3022" y="1877"/>
                              </a:lnTo>
                              <a:lnTo>
                                <a:pt x="3003" y="1903"/>
                              </a:lnTo>
                              <a:lnTo>
                                <a:pt x="2981" y="1928"/>
                              </a:lnTo>
                              <a:lnTo>
                                <a:pt x="2959" y="1952"/>
                              </a:lnTo>
                              <a:lnTo>
                                <a:pt x="2934" y="1975"/>
                              </a:lnTo>
                              <a:lnTo>
                                <a:pt x="2909" y="1996"/>
                              </a:lnTo>
                              <a:lnTo>
                                <a:pt x="2882" y="2016"/>
                              </a:lnTo>
                              <a:lnTo>
                                <a:pt x="2855" y="2034"/>
                              </a:lnTo>
                              <a:lnTo>
                                <a:pt x="2827" y="2050"/>
                              </a:lnTo>
                              <a:lnTo>
                                <a:pt x="2799" y="2064"/>
                              </a:lnTo>
                              <a:lnTo>
                                <a:pt x="2770" y="2077"/>
                              </a:lnTo>
                              <a:lnTo>
                                <a:pt x="2740" y="2088"/>
                              </a:lnTo>
                              <a:lnTo>
                                <a:pt x="2710" y="2097"/>
                              </a:lnTo>
                              <a:lnTo>
                                <a:pt x="2680" y="2105"/>
                              </a:lnTo>
                              <a:lnTo>
                                <a:pt x="2649" y="2111"/>
                              </a:lnTo>
                              <a:lnTo>
                                <a:pt x="2617" y="2115"/>
                              </a:lnTo>
                              <a:lnTo>
                                <a:pt x="2587" y="2117"/>
                              </a:lnTo>
                              <a:lnTo>
                                <a:pt x="2555" y="2118"/>
                              </a:lnTo>
                              <a:lnTo>
                                <a:pt x="2525" y="2117"/>
                              </a:lnTo>
                              <a:lnTo>
                                <a:pt x="2493" y="2115"/>
                              </a:lnTo>
                              <a:lnTo>
                                <a:pt x="2153" y="2455"/>
                              </a:lnTo>
                              <a:lnTo>
                                <a:pt x="2453" y="2755"/>
                              </a:lnTo>
                              <a:lnTo>
                                <a:pt x="984" y="4223"/>
                              </a:lnTo>
                              <a:lnTo>
                                <a:pt x="931" y="4170"/>
                              </a:lnTo>
                              <a:lnTo>
                                <a:pt x="648" y="4396"/>
                              </a:lnTo>
                              <a:lnTo>
                                <a:pt x="174" y="5145"/>
                              </a:lnTo>
                              <a:lnTo>
                                <a:pt x="295" y="5267"/>
                              </a:lnTo>
                              <a:lnTo>
                                <a:pt x="1044" y="4792"/>
                              </a:lnTo>
                              <a:lnTo>
                                <a:pt x="1272" y="4510"/>
                              </a:lnTo>
                              <a:lnTo>
                                <a:pt x="1218" y="4457"/>
                              </a:lnTo>
                              <a:lnTo>
                                <a:pt x="2687" y="29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C5D8D" id="扳手螺丝批" o:spid="_x0000_s1026" style="position:absolute;margin-left:-65.95pt;margin-top:177.85pt;width:13pt;height:13pt;z-index:2513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0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" path="m1521,2392r,l1525,2395r548,549l2265,2753,2058,2546r-94,-94l2443,1974r63,7l2531,1984r23,1l2579,1984r24,-3l2628,1978r23,-5l2300,1621r-12,-10l2277,1601r10,-37l2295,1528r7,-38l2308,1454r5,-38l2316,1379r2,-39l2320,1303r,-38l2318,1227r-2,-37l2311,1152r-4,-37l2301,1077r-8,-36l2284,1004r-9,-37l2263,931r-11,-36l2238,859r-16,-35l2207,789r-17,-35l2171,720r-19,-33l2131,654r-22,-33l2085,590r-24,-32l2035,528r-27,-30l1980,469r-28,-28l1922,414r-30,-25l1860,365r-32,-24l1797,319r-33,-20l1731,279r-34,-19l1663,244r-35,-16l1593,212r-35,-13l1523,187r-37,-11l1450,165r-36,-8l1376,150r-36,-7l1302,139r-37,-5l1228,131r-37,-1l1153,129r-37,1l1078,133r-37,3l1003,140r-36,6l929,153r-36,8l857,170r657,657l1341,1470,697,1642,41,986r-10,36l23,1059r-7,37l10,1133r-3,37l3,1208r-2,37l,1283r1,37l2,1358r2,36l9,1431r5,38l21,1505r7,38l36,1579r11,36l57,1652r13,35l84,1722r14,35l115,1793r16,33l150,1860r20,33l190,1926r22,32l235,1989r25,32l285,2052r27,29l340,2109r30,29l401,2166r33,27l466,2219r33,24l533,2266r34,21l602,2307r37,19l675,2343r36,16l748,2374r37,13l823,2400r38,10l900,2420r39,8l977,2435r39,6l1055,2444r40,4l1133,2449r40,l1212,2448r40,-3l1290,2442r39,-5l1368,2430r38,-8l1445,2414r39,-11l1521,2392xm3463,2785r,l3459,2803r-2,18l3454,2838r-1,19l3452,2876r,17l3453,2912r1,19l3461,2994r-44,45l3077,3379r-93,93l2684,3172r-191,191l4228,5098r20,19l4269,5136r22,16l4314,5168r22,15l4361,5195r23,12l4409,5218r24,9l4459,5235r26,7l4511,5248r25,5l4562,5255r26,3l4615,5259r26,-1l4668,5255r25,-2l4719,5248r26,-6l4771,5235r24,-8l4821,5218r24,-11l4869,5195r24,-12l4916,5168r22,-16l4961,5136r21,-19l5002,5098r20,-21l5039,5056r18,-21l5072,5013r14,-24l5099,4966r13,-25l5122,4916r10,-24l5140,4867r6,-26l5152,4816r4,-26l5160,4763r1,-26l5162,4711r-1,-27l5160,4659r-4,-27l5152,4606r-6,-26l5140,4555r-8,-25l5122,4505r-10,-25l5099,4456r-13,-24l5072,4410r-15,-23l5039,4366r-17,-22l5002,4323,3463,2785xm4802,4918r-275,73l4304,4769r73,-276l4652,4419r224,224l4802,4918xm2687,2988r298,299l3325,2947r-2,-30l3322,2885r1,-32l3325,2823r5,-32l3336,2761r7,-31l3352,2700r11,-30l3376,2641r15,-28l3406,2585r19,-27l3444,2532r21,-26l3488,2482r25,-23l3538,2438r27,-20l3592,2401r28,-17l3648,2370r29,-12l3706,2346r31,-8l3767,2329r31,-5l3828,2319r32,-3l3892,2316r30,l3954,2320,5440,834,4608,,3121,1487r3,31l3125,1550r-1,30l3121,1612r-4,30l3111,1674r-7,31l3094,1734r-11,30l3071,1793r-15,29l3041,1849r-19,28l3003,1903r-22,25l2959,1952r-25,23l2909,1996r-27,20l2855,2034r-28,16l2799,2064r-29,13l2740,2088r-30,9l2680,2105r-31,6l2617,2115r-30,2l2555,2118r-30,-1l2493,2115r-340,340l2453,2755,984,4223r-53,-53l648,4396,174,5145r121,122l1044,4792r228,-282l1218,4457,2687,2988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</v:shape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711C381B" wp14:editId="62A15FF7">
                <wp:simplePos x="0" y="0"/>
                <wp:positionH relativeFrom="column">
                  <wp:posOffset>-466090</wp:posOffset>
                </wp:positionH>
                <wp:positionV relativeFrom="paragraph">
                  <wp:posOffset>5854065</wp:posOffset>
                </wp:positionV>
                <wp:extent cx="2571115" cy="452120"/>
                <wp:effectExtent l="0" t="0" r="635" b="508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452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39" w:rsidRDefault="001E04C3">
                            <w:pPr>
                              <w:spacing w:line="480" w:lineRule="exact"/>
                              <w:rPr>
                                <w:rFonts w:ascii="明黑等宽" w:eastAsia="明黑等宽" w:hAnsi="明黑等宽" w:cs="明黑等宽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明黑等宽" w:eastAsia="明黑等宽" w:hAnsi="明黑等宽" w:cs="明黑等宽" w:hint="eastAsia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技能  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381B" id="文本框 42" o:spid="_x0000_s1037" type="#_x0000_t202" style="position:absolute;left:0;text-align:left;margin-left:-36.7pt;margin-top:460.95pt;width:202.45pt;height:35.6pt;z-index: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" fillcolor="white [3212]" stroked="f" strokeweight=".5pt">
                <v:textbox>
                  <w:txbxContent>
                    <w:p w:rsidR="007A2439" w:rsidRDefault="001E04C3">
                      <w:pPr>
                        <w:spacing w:line="480" w:lineRule="exact"/>
                        <w:rPr>
                          <w:rFonts w:ascii="明黑等宽" w:eastAsia="明黑等宽" w:hAnsi="明黑等宽" w:cs="明黑等宽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明黑等宽" w:eastAsia="明黑等宽" w:hAnsi="明黑等宽" w:cs="明黑等宽" w:hint="eastAsia"/>
                          <w:color w:val="2E74B5" w:themeColor="accent1" w:themeShade="BF"/>
                          <w:sz w:val="32"/>
                          <w:szCs w:val="32"/>
                        </w:rPr>
                        <w:t>技能   Skill</w:t>
                      </w:r>
                    </w:p>
                  </w:txbxContent>
                </v:textbox>
              </v:shape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63EB5FD1" wp14:editId="57C7D401">
                <wp:simplePos x="0" y="0"/>
                <wp:positionH relativeFrom="column">
                  <wp:posOffset>-988060</wp:posOffset>
                </wp:positionH>
                <wp:positionV relativeFrom="paragraph">
                  <wp:posOffset>6357620</wp:posOffset>
                </wp:positionV>
                <wp:extent cx="715137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2F7DB9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95168" id="直接连接符 19" o:spid="_x0000_s1026" style="position:absolute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8pt,500.6pt" to="485.3pt,5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" strokecolor="#2f7db9" strokeweight="1.75pt">
                <v:stroke dashstyle="1 1" joinstyle="miter"/>
              </v:line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281D069A" wp14:editId="7C930C6C">
                <wp:simplePos x="0" y="0"/>
                <wp:positionH relativeFrom="column">
                  <wp:posOffset>-847725</wp:posOffset>
                </wp:positionH>
                <wp:positionV relativeFrom="paragraph">
                  <wp:posOffset>5965825</wp:posOffset>
                </wp:positionV>
                <wp:extent cx="152400" cy="193040"/>
                <wp:effectExtent l="0" t="0" r="0" b="16510"/>
                <wp:wrapNone/>
                <wp:docPr id="53" name="白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00" cy="193040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227AA" id="白领" o:spid="_x0000_s1026" style="position:absolute;margin-left:-66.75pt;margin-top:469.75pt;width:12pt;height:15.2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0288,193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" path="m1352860,1166813r2865,l1358272,1166813r3184,318l1364003,1168083r2866,635l1369416,1170306r2228,952l1374192,1173163r2228,2223l1461429,1260158r1910,2223l1465249,1264603r1592,2540l1467797,1269683r1273,2540l1469388,1275081r319,2857l1470025,1280478r-318,2858l1469388,1285876r-318,3175l1467797,1291591r-956,2540l1465249,1296671r-1910,2222l1461429,1301116r-71318,71120l1396160,1386206r5413,15875l1407304,1420178r5412,19050l1418447,1460501r5094,22542l1428317,1506538r4776,25400l1437550,1558608r4139,27623l1445191,1614806r3502,29845l1451559,1675448r2547,32068l1456016,1739901r1592,33337l1254161,1773238r1592,-33337l1257344,1707516r2866,-32068l1263075,1644651r3184,-29845l1270080,1586231r4139,-27623l1278676,1531938r4776,-25400l1288228,1483043r5094,-22542l1298734,1439228r5731,-19367l1309878,1402081r5731,-15875l1321340,1371918r-71318,-70802l1248111,1298893r-1592,-2222l1244927,1294131r-1273,-2540l1242699,1289051r-319,-3175l1242062,1283336r-637,-2858l1242062,1277938r318,-2857l1243017,1272223r637,-2540l1244927,1267143r1592,-2540l1248111,1262381r2229,-2223l1335030,1175386r2229,-2223l1339806,1171258r2229,-952l1344582,1168718r3184,-635l1350313,1167131r2547,-318xm1634223,1009650r18740,8883l1672339,1027098r18740,7614l1709819,1042326r18422,7613l1746663,1057236r36528,13324l1819083,1082932r34939,11738l1888325,1105773r33669,10469l1986155,1136545r31127,9834l2046821,1156213r28587,10469l2103042,1176834r13658,5710l2129722,1187937r12705,6028l2155132,1199675r6035,3489l2166885,1206337r6035,4124l2178319,1214585r5718,4441l2189119,1223785r5082,5076l2198965,1233936r4764,5711l2208494,1245357r4447,6027l2217387,1257729r4130,6662l2225646,1271053r7623,13958l2240257,1299287r6670,15545l2253279,1330693r5400,15862l2264079,1363052r4764,16813l2273290,1396996r3811,16813l2280595,1430940r3177,16814l2286948,1464567r1906,16814l2291077,1497243r2223,15861l2296477,1542925r1905,27282l2299653,1593682r635,19669l2300288,1627944r,2855l2299653,1633971r-635,2856l2297430,1639999r-1271,3172l2293936,1646344r-2859,2855l2288536,1652688r-3176,2856l2281548,1659033r-3494,2855l2273608,1665061r-10165,6344l2252644,1677750r-13023,6345l2225328,1690122r-16517,6028l2191660,1701860r-19058,6028l2151639,1713915r-21917,5393l2105900,1724384r-25410,5710l2053809,1734853r-28586,4758l1995048,1744052r-31763,4442l1930252,1752618r-34939,3489l1858786,1759597r-38115,2855l1780967,1765307r-41291,2221l1696478,1769431r-44467,1904l1605955,1772287r-47962,951l1508125,1773238r126098,-763588xm969658,942975r176157,908631l1263254,1851606r757634,l2020888,1936750r-856981,l194249,1936750,,1009057r116804,l969658,942975xm1346346,r9220,l1364786,r8902,317l1382908,952r8902,952l1400712,3174r8901,1270l1418515,6348r8267,1904l1435684,10474r8584,1905l1452852,15236r7948,2856l1469384,21266r8266,3492l1485598,27932r7630,3809l1501495,35867r7630,3809l1517073,44120r7312,4761l1531698,53960r7312,4761l1546640,63800r6995,5396l1560629,74909r6995,5396l1580976,92684r12718,12696l1606093,118712r11763,13966l1628984,147596r10173,15236l1649331,178703r9220,16822l1666817,212348r7948,17458l1682078,247581r6358,18727l1693841,285036r4769,19044l1700517,314237r2226,9840l1704332,333917r1272,10157l1706876,353914r954,10157l1708466,374546r953,10474l1709737,395178r,10474l1709737,418031r-636,13014l1708148,443742r-954,13013l1705604,470087r-1907,12696l1702107,496114r-2226,13332l1696702,522777r-2861,13649l1690979,549757r-3815,13014l1683667,576420r-4133,13331l1675401,603082r-4769,13332l1665863,629745r-4769,12696l1655372,655773r-5087,13014l1644244,681166r-5723,12696l1632163,706241r-6677,12697l1618810,730682r-6677,12062l1605139,754170r-7312,11427l1590514,777024r-7948,10792l1574936,798608r-7948,10157l1566988,950966r-7631,8253l1539964,980485r-28614,30789l1495136,1028415r-17168,17775l1459846,1063965r-18122,17140l1423920,1096976r-16532,14600l1399122,1118242r-7630,5396l1384179,1128717r-6676,4443l1371144,1136652r-6040,2539l1360017,1140461r-2226,635l1355566,1141413r-2226,-317l1351115,1140461r-5087,-1270l1340305,1136652r-6358,-3492l1327270,1128717r-7312,-5079l1312010,1118242r-7949,-6666l1287211,1096976r-17486,-15871l1251603,1063965r-18121,-17775l1215996,1028415r-16215,-17141l1171486,980485r-19712,-21266l1144462,950966r,-142201l1136196,798608r-7631,-10792l1120935,777024r-7630,-11427l1105993,754170r-6995,-11426l1092322,730682r-6677,-11744l1078969,706241r-6041,-12379l1066887,681166r-5722,-12379l1055442,655773r-5087,-13332l1045268,629745r-4769,-13331l1036048,603082r-4133,-13331l1027782,576420r-3815,-13649l1020470,549757r-3497,-13331l1014429,522777r-2861,-13331l1009343,496114r-1908,-13331l1005527,470087r-1271,-13332l1002984,443742r-636,-12697l1001712,418031r,-12379l1001712,395178r318,-10158l1002666,374546r636,-10475l1004574,353914r953,-9840l1007117,333917r1590,-9840l1010296,314237r2226,-10157l1017609,285036r5404,-18728l1029372,247581r6994,-17775l1044315,212348r8584,-16823l1062119,178703r9537,-15871l1082466,147596r11127,-14918l1105357,118712r12081,-13332l1130473,92684r13353,-12379l1150820,74909r6995,-5713l1164809,63800r7312,-5079l1179434,53960r7630,-5079l1194376,44120r7631,-4444l1209955,35867r7948,-4126l1225851,27932r7948,-3174l1242066,21266r8266,-3174l1258916,15236r8266,-2857l1275766,10474r8584,-2222l1292934,6348r8902,-1904l1310738,3174r8584,-1270l1328224,952r9220,-635l1346346,xe" fillcolor="white [3212]" stroked="f">
                <v:path arrowok="t" o:connecttype="custom" o:connectlocs="75137,96568;80482,104559;80622,106105;76272,113231;78368,124313;79783,140896;69302,135709;70961,120514;68481,107179;68114,105659;68481,104166;73949,96385;93814,86008;105455,92107;116853,98023;119833,100589;121663,103782;123928,111112;125479,120849;126211,133126;125863,135849;124190,137917;118055,141424;107721,144278;93082,146005;62868,152786;6409,83263;76365,157;79714,1257;82802,3274;85628,6181;89937,13436;92937,23520;93704,30041;93722,36616;92937,44263;91402,51964;89186,59323;86413,65898;81092,86327;75947,93137;74254,94158;71987,92272;65829,83446;61503,64116;58869,57254;56845,49764;55502,42037;54961,34494;55171,28391;56479,20429;60003,10948;63910,5264;66823,2619;69998,864;73382,26" o:connectangles="0,0,0,0,0,0,0,0,0,0,0,0,0,0,0,0,0,0,0,0,0,0,0,0,0,0,0,0,0,0,0,0,0,0,0,0,0,0,0,0,0,0,0,0,0,0,0,0,0,0,0,0,0,0,0,0"/>
              </v:shape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0507A34" wp14:editId="1A6CF72F">
                <wp:simplePos x="0" y="0"/>
                <wp:positionH relativeFrom="column">
                  <wp:posOffset>-929005</wp:posOffset>
                </wp:positionH>
                <wp:positionV relativeFrom="paragraph">
                  <wp:posOffset>5898515</wp:posOffset>
                </wp:positionV>
                <wp:extent cx="338455" cy="346710"/>
                <wp:effectExtent l="0" t="0" r="4445" b="1524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11D8C" id="圆角矩形 43" o:spid="_x0000_s1026" style="position:absolute;margin-left:-73.15pt;margin-top:464.45pt;width:26.65pt;height:27.3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" fillcolor="#2e74b5 [2404]" stroked="f" strokeweight="1pt">
                <v:stroke joinstyle="miter"/>
              </v:roundrect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15374D4" wp14:editId="59B5D00A">
                <wp:simplePos x="0" y="0"/>
                <wp:positionH relativeFrom="column">
                  <wp:posOffset>-852805</wp:posOffset>
                </wp:positionH>
                <wp:positionV relativeFrom="paragraph">
                  <wp:posOffset>956945</wp:posOffset>
                </wp:positionV>
                <wp:extent cx="193040" cy="170180"/>
                <wp:effectExtent l="0" t="0" r="16510" b="1270"/>
                <wp:wrapNone/>
                <wp:docPr id="3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040" cy="17018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4DDB8AE" id="学士帽" o:spid="_x0000_s1026" style="position:absolute;margin-left:-67.15pt;margin-top:75.35pt;width:15.2pt;height:13.4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<v:path arrowok="t" o:connecttype="custom" o:connectlocs="68507691,41956271;45589311,27710028;19792125,41956271;12594988,37620452;12594988,50399675;14551710,54311681;12550006,58223686;14686656,71980875;8389162,71980875;10548303,58158446;8794001,54311681;10480830,50497429;10480830,36349011;0,29992019;46106605,0;88412271,30383249;68507691,41956271;45072016,34947231;65876238,45183644;65876238,69992288;44014986,77979293;24717665,69992288;24717665,45183644;45072016,34947231;44802124,73415311;61580447,67351652;44802124,61255480;28046340,67351652;44802124,73415311" o:connectangles="0,0,0,0,0,0,0,0,0,0,0,0,0,0,0,0,0,0,0,0,0,0,0,0,0,0,0,0,0"/>
              </v:shape>
            </w:pict>
          </mc:Fallback>
        </mc:AlternateContent>
      </w:r>
      <w:r w:rsidR="001E04C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2EFB0678" wp14:editId="6F340694">
                <wp:simplePos x="0" y="0"/>
                <wp:positionH relativeFrom="column">
                  <wp:posOffset>-1212850</wp:posOffset>
                </wp:positionH>
                <wp:positionV relativeFrom="paragraph">
                  <wp:posOffset>9589135</wp:posOffset>
                </wp:positionV>
                <wp:extent cx="7728585" cy="212090"/>
                <wp:effectExtent l="0" t="0" r="5715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585" cy="212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9E376" id="矩形 11" o:spid="_x0000_s1026" style="position:absolute;margin-left:-95.5pt;margin-top:755.05pt;width:608.55pt;height:16.7pt;z-index: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" fillcolor="#5b9bd5 [3204]" stroked="f" strokeweight="1pt"/>
            </w:pict>
          </mc:Fallback>
        </mc:AlternateContent>
      </w:r>
    </w:p>
    <w:sectPr w:rsidR="007A2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6F4" w:rsidRDefault="00B676F4" w:rsidP="000C1A6C">
      <w:r>
        <w:separator/>
      </w:r>
    </w:p>
  </w:endnote>
  <w:endnote w:type="continuationSeparator" w:id="0">
    <w:p w:rsidR="00B676F4" w:rsidRDefault="00B676F4" w:rsidP="000C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明黑等宽">
    <w:altName w:val="Malgun Gothic Semilight"/>
    <w:charset w:val="86"/>
    <w:family w:val="auto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F4" w:rsidRDefault="00B676F4" w:rsidP="000C1A6C">
      <w:r>
        <w:separator/>
      </w:r>
    </w:p>
  </w:footnote>
  <w:footnote w:type="continuationSeparator" w:id="0">
    <w:p w:rsidR="00B676F4" w:rsidRDefault="00B676F4" w:rsidP="000C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9DF"/>
    <w:multiLevelType w:val="multilevel"/>
    <w:tmpl w:val="E02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87E"/>
    <w:multiLevelType w:val="hybridMultilevel"/>
    <w:tmpl w:val="6EC63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F94238"/>
    <w:multiLevelType w:val="multilevel"/>
    <w:tmpl w:val="E02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97908"/>
    <w:multiLevelType w:val="multilevel"/>
    <w:tmpl w:val="E02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37B27"/>
    <w:multiLevelType w:val="multilevel"/>
    <w:tmpl w:val="E02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20A1A"/>
    <w:multiLevelType w:val="multilevel"/>
    <w:tmpl w:val="E02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577F1"/>
    <w:rsid w:val="000C1A6C"/>
    <w:rsid w:val="00137BD6"/>
    <w:rsid w:val="001E04C3"/>
    <w:rsid w:val="001E7826"/>
    <w:rsid w:val="001E7AD5"/>
    <w:rsid w:val="00314483"/>
    <w:rsid w:val="00420233"/>
    <w:rsid w:val="00431DBB"/>
    <w:rsid w:val="005258E0"/>
    <w:rsid w:val="00616DB2"/>
    <w:rsid w:val="007016C0"/>
    <w:rsid w:val="007061A4"/>
    <w:rsid w:val="007A2439"/>
    <w:rsid w:val="008E4F66"/>
    <w:rsid w:val="00982A73"/>
    <w:rsid w:val="009A41A0"/>
    <w:rsid w:val="00B676F4"/>
    <w:rsid w:val="00B83836"/>
    <w:rsid w:val="00BB67FE"/>
    <w:rsid w:val="00C056A0"/>
    <w:rsid w:val="00DA55E4"/>
    <w:rsid w:val="00E65E53"/>
    <w:rsid w:val="148B19D0"/>
    <w:rsid w:val="4A35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C9175F"/>
  <w15:docId w15:val="{B459DD00-1880-4C0B-B071-9314ED07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3">
    <w:name w:val="header"/>
    <w:basedOn w:val="a"/>
    <w:link w:val="a4"/>
    <w:rsid w:val="000C1A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C1A6C"/>
    <w:rPr>
      <w:kern w:val="2"/>
      <w:lang w:eastAsia="zh-CN"/>
    </w:rPr>
  </w:style>
  <w:style w:type="paragraph" w:styleId="a5">
    <w:name w:val="footer"/>
    <w:basedOn w:val="a"/>
    <w:link w:val="a6"/>
    <w:rsid w:val="000C1A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C1A6C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AppData\Roaming\Kingsoft\office6\templates\download\&#40664;&#35748;\&#12304;&#31179;&#25307;&#31616;&#21382;&#22871;&#35013;&#12305;&#31616;&#21382;&#22871;&#35013;&#31179;&#25307;&#36890;&#29992;&#27714;&#32844;&#31616;&#21382;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【秋招简历套装】简历套装秋招通用求职简历16</Template>
  <TotalTime>52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Shawn266902</dc:creator>
  <cp:lastModifiedBy>ying</cp:lastModifiedBy>
  <cp:revision>18</cp:revision>
  <cp:lastPrinted>2018-01-21T09:22:00Z</cp:lastPrinted>
  <dcterms:created xsi:type="dcterms:W3CDTF">2018-01-02T02:10:00Z</dcterms:created>
  <dcterms:modified xsi:type="dcterms:W3CDTF">2018-01-21T09:24:00Z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